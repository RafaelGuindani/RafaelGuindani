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6112" w:type="pct"/>
        <w:tblInd w:w="-1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A primeira tabela representa a tabela de layout de informações de contato. A segunda tabela é a tabela de objetivo"/>
      </w:tblPr>
      <w:tblGrid>
        <w:gridCol w:w="4537"/>
        <w:gridCol w:w="5616"/>
      </w:tblGrid>
      <w:tr w:rsidR="007A0F44" w:rsidRPr="00C65944" w14:paraId="7D8E709F" w14:textId="77777777" w:rsidTr="0031644C">
        <w:trPr>
          <w:trHeight w:hRule="exact" w:val="2843"/>
        </w:trPr>
        <w:tc>
          <w:tcPr>
            <w:tcW w:w="4537" w:type="dxa"/>
            <w:tcMar>
              <w:right w:w="144" w:type="dxa"/>
            </w:tcMar>
            <w:vAlign w:val="bottom"/>
          </w:tcPr>
          <w:p w14:paraId="27BB9D04" w14:textId="10981A28" w:rsidR="005E7A65" w:rsidRPr="00C65944" w:rsidRDefault="005E7A65" w:rsidP="0031644C">
            <w:pPr>
              <w:pStyle w:val="Subttulo"/>
              <w:jc w:val="center"/>
              <w:rPr>
                <w:rFonts w:ascii="Segoe UI" w:hAnsi="Segoe UI" w:cs="Segoe UI"/>
                <w:color w:val="7063BB" w:themeColor="accent2" w:themeTint="99"/>
                <w:sz w:val="48"/>
                <w:szCs w:val="16"/>
              </w:rPr>
            </w:pPr>
            <w:r w:rsidRPr="00C65944">
              <w:rPr>
                <w:rFonts w:ascii="Segoe UI" w:hAnsi="Segoe UI" w:cs="Segoe UI"/>
                <w:color w:val="7063BB" w:themeColor="accent2" w:themeTint="99"/>
                <w:sz w:val="48"/>
                <w:szCs w:val="16"/>
              </w:rPr>
              <w:t>Rafael Guindani</w:t>
            </w:r>
          </w:p>
          <w:p w14:paraId="4B6B179D" w14:textId="77777777" w:rsidR="00C65944" w:rsidRPr="00C65944" w:rsidRDefault="0031644C" w:rsidP="0031644C">
            <w:pPr>
              <w:pStyle w:val="Subttulo"/>
              <w:jc w:val="center"/>
              <w:rPr>
                <w:rFonts w:ascii="Segoe UI" w:hAnsi="Segoe UI" w:cs="Segoe UI"/>
                <w:b w:val="0"/>
                <w:bCs/>
                <w:i/>
                <w:iCs/>
                <w:caps w:val="0"/>
                <w:color w:val="77448B" w:themeColor="accent1"/>
                <w:sz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5944">
              <w:rPr>
                <w:rFonts w:ascii="Segoe UI" w:hAnsi="Segoe UI" w:cs="Segoe UI"/>
                <w:b w:val="0"/>
                <w:bCs/>
                <w:i/>
                <w:iCs/>
                <w:caps w:val="0"/>
                <w:color w:val="77448B" w:themeColor="accent1"/>
                <w:sz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Desenvolvedor</w:t>
            </w:r>
          </w:p>
          <w:p w14:paraId="48F20949" w14:textId="213D1A1B" w:rsidR="0031644C" w:rsidRPr="00C65944" w:rsidRDefault="0031644C" w:rsidP="0031644C">
            <w:pPr>
              <w:pStyle w:val="Subttulo"/>
              <w:jc w:val="center"/>
              <w:rPr>
                <w:rFonts w:ascii="Segoe UI" w:hAnsi="Segoe UI" w:cs="Segoe UI"/>
                <w:b w:val="0"/>
                <w:bCs/>
                <w:i/>
                <w:iCs/>
                <w:caps w:val="0"/>
                <w:color w:val="77448B" w:themeColor="accent1"/>
                <w:sz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5944">
              <w:rPr>
                <w:rFonts w:ascii="Segoe UI" w:hAnsi="Segoe UI" w:cs="Segoe UI"/>
                <w:b w:val="0"/>
                <w:bCs/>
                <w:i/>
                <w:iCs/>
                <w:caps w:val="0"/>
                <w:color w:val="77448B" w:themeColor="accent1"/>
                <w:sz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RPA </w:t>
            </w:r>
            <w:r w:rsidR="00C65944" w:rsidRPr="00C65944">
              <w:rPr>
                <w:rFonts w:ascii="Segoe UI" w:hAnsi="Segoe UI" w:cs="Segoe UI"/>
                <w:b w:val="0"/>
                <w:bCs/>
                <w:i/>
                <w:iCs/>
                <w:caps w:val="0"/>
                <w:color w:val="77448B" w:themeColor="accent1"/>
                <w:sz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  <w:r w:rsidRPr="00C65944">
              <w:rPr>
                <w:rFonts w:ascii="Segoe UI" w:hAnsi="Segoe UI" w:cs="Segoe UI"/>
                <w:b w:val="0"/>
                <w:bCs/>
                <w:i/>
                <w:iCs/>
                <w:caps w:val="0"/>
                <w:color w:val="77448B" w:themeColor="accent1"/>
                <w:sz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Python</w:t>
            </w:r>
          </w:p>
          <w:p w14:paraId="50B6457E" w14:textId="76631067" w:rsidR="005405CA" w:rsidRPr="00C65944" w:rsidRDefault="005405CA" w:rsidP="00174A87">
            <w:pPr>
              <w:pStyle w:val="Subttulo"/>
              <w:rPr>
                <w:rFonts w:ascii="Segoe UI" w:hAnsi="Segoe UI" w:cs="Segoe UI"/>
                <w:color w:val="7030A0"/>
                <w:sz w:val="22"/>
              </w:rPr>
            </w:pPr>
          </w:p>
          <w:p w14:paraId="51794923" w14:textId="34F79829" w:rsidR="0031644C" w:rsidRPr="00C65944" w:rsidRDefault="0031644C" w:rsidP="00174A87">
            <w:pPr>
              <w:pStyle w:val="Subttulo"/>
              <w:rPr>
                <w:rFonts w:ascii="Segoe UI" w:hAnsi="Segoe UI" w:cs="Segoe UI"/>
                <w:color w:val="7030A0"/>
                <w:sz w:val="22"/>
              </w:rPr>
            </w:pPr>
          </w:p>
          <w:p w14:paraId="19952B92" w14:textId="0AB54F3E" w:rsidR="0031644C" w:rsidRPr="00C65944" w:rsidRDefault="0031644C" w:rsidP="00174A87">
            <w:pPr>
              <w:pStyle w:val="Subttulo"/>
              <w:rPr>
                <w:rFonts w:ascii="Segoe UI" w:hAnsi="Segoe UI" w:cs="Segoe UI"/>
                <w:color w:val="7030A0"/>
                <w:sz w:val="22"/>
              </w:rPr>
            </w:pPr>
          </w:p>
          <w:p w14:paraId="68ADB0C6" w14:textId="6A637F0F" w:rsidR="0031644C" w:rsidRPr="00C65944" w:rsidRDefault="0031644C" w:rsidP="00174A87">
            <w:pPr>
              <w:pStyle w:val="Subttulo"/>
              <w:rPr>
                <w:rFonts w:ascii="Segoe UI" w:hAnsi="Segoe UI" w:cs="Segoe UI"/>
                <w:color w:val="7030A0"/>
                <w:sz w:val="22"/>
              </w:rPr>
            </w:pPr>
          </w:p>
          <w:p w14:paraId="060E4835" w14:textId="191EF221" w:rsidR="0031644C" w:rsidRPr="00C65944" w:rsidRDefault="001D03AF" w:rsidP="00174A87">
            <w:pPr>
              <w:pStyle w:val="Subttulo"/>
              <w:rPr>
                <w:rFonts w:ascii="Segoe UI" w:hAnsi="Segoe UI" w:cs="Segoe UI"/>
                <w:color w:val="7030A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EC54C6" wp14:editId="6EA4FA90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202565</wp:posOffset>
                      </wp:positionV>
                      <wp:extent cx="7559675" cy="0"/>
                      <wp:effectExtent l="0" t="0" r="0" b="0"/>
                      <wp:wrapNone/>
                      <wp:docPr id="8" name="Shap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967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560056">
                                    <a:moveTo>
                                      <a:pt x="0" y="0"/>
                                    </a:moveTo>
                                    <a:lnTo>
                                      <a:pt x="7560056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E2E2E2"/>
                                </a:solidFill>
                                <a:prstDash val="solid"/>
                              </a:ln>
                            </wps:spPr>
                            <wps:bodyPr vertOverflow="overflow" horzOverflow="overflow" vert="horz" lIns="91440" tIns="45720" rIns="91440" bIns="4572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ED9A8" id="Shape 13" o:spid="_x0000_s1026" style="position:absolute;margin-left:-18pt;margin-top:15.95pt;width:595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56005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" path="m,l7560056,e" filled="f" strokecolor="#e2e2e2" strokeweight="1pt">
                      <v:path arrowok="t" textboxrect="0,0,7560056,0"/>
                    </v:shape>
                  </w:pict>
                </mc:Fallback>
              </mc:AlternateContent>
            </w:r>
          </w:p>
          <w:p w14:paraId="70F0B92E" w14:textId="37337FAA" w:rsidR="0031644C" w:rsidRPr="00C65944" w:rsidRDefault="0031644C" w:rsidP="00174A87">
            <w:pPr>
              <w:pStyle w:val="Subttulo"/>
              <w:rPr>
                <w:rFonts w:ascii="Segoe UI" w:hAnsi="Segoe UI" w:cs="Segoe UI"/>
                <w:color w:val="7030A0"/>
                <w:sz w:val="22"/>
              </w:rPr>
            </w:pPr>
          </w:p>
          <w:p w14:paraId="253CD5B1" w14:textId="5FEF88C2" w:rsidR="005E7A65" w:rsidRPr="00C65944" w:rsidRDefault="005E7A65" w:rsidP="00174A87">
            <w:pPr>
              <w:pStyle w:val="Subttulo"/>
              <w:rPr>
                <w:rFonts w:ascii="Segoe UI" w:hAnsi="Segoe UI" w:cs="Segoe UI"/>
                <w:color w:val="0070C0"/>
                <w:sz w:val="22"/>
              </w:rPr>
            </w:pPr>
          </w:p>
          <w:p w14:paraId="5F59EE21" w14:textId="77777777" w:rsidR="005E7A65" w:rsidRPr="00C65944" w:rsidRDefault="005E7A65" w:rsidP="00174A87">
            <w:pPr>
              <w:pStyle w:val="Subttulo"/>
              <w:rPr>
                <w:rFonts w:ascii="Segoe UI" w:hAnsi="Segoe UI" w:cs="Segoe UI"/>
                <w:color w:val="0070C0"/>
                <w:sz w:val="22"/>
              </w:rPr>
            </w:pPr>
          </w:p>
          <w:p w14:paraId="7DA2FA17" w14:textId="29DEB1DB" w:rsidR="005E7A65" w:rsidRPr="00C65944" w:rsidRDefault="005E7A65" w:rsidP="00174A87">
            <w:pPr>
              <w:pStyle w:val="Subttulo"/>
              <w:rPr>
                <w:rFonts w:ascii="Segoe UI" w:hAnsi="Segoe UI" w:cs="Segoe UI"/>
                <w:sz w:val="22"/>
              </w:rPr>
            </w:pPr>
          </w:p>
        </w:tc>
        <w:tc>
          <w:tcPr>
            <w:tcW w:w="5616" w:type="dxa"/>
            <w:tcMar>
              <w:left w:w="144" w:type="dxa"/>
            </w:tcMar>
            <w:vAlign w:val="bottom"/>
          </w:tcPr>
          <w:p w14:paraId="7061399E" w14:textId="6AE09C3C" w:rsidR="007A0F44" w:rsidRPr="00C65944" w:rsidRDefault="0082482F" w:rsidP="00C65944">
            <w:pPr>
              <w:pStyle w:val="Informaesdecontato"/>
              <w:rPr>
                <w:rFonts w:ascii="Segoe UI" w:hAnsi="Segoe UI" w:cs="Segoe UI"/>
                <w:color w:val="9F97D1" w:themeColor="accent2" w:themeTint="66"/>
                <w:sz w:val="20"/>
                <w:szCs w:val="20"/>
              </w:rPr>
            </w:pPr>
            <w:sdt>
              <w:sdtPr>
                <w:rPr>
                  <w:rFonts w:ascii="Segoe UI" w:hAnsi="Segoe UI" w:cs="Segoe UI"/>
                  <w:color w:val="9F97D1" w:themeColor="accent2" w:themeTint="66"/>
                  <w:sz w:val="20"/>
                  <w:szCs w:val="20"/>
                </w:rPr>
                <w:alias w:val="Insira o endereço:"/>
                <w:tag w:val="Insira o endereço:"/>
                <w:id w:val="-989020281"/>
                <w:placeholder>
                  <w:docPart w:val="97F40AA0732847C8BDA4EAD1D810229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5E7A65" w:rsidRPr="00C65944">
                  <w:rPr>
                    <w:rFonts w:ascii="Segoe UI" w:hAnsi="Segoe UI" w:cs="Segoe UI"/>
                    <w:color w:val="9F97D1" w:themeColor="accent2" w:themeTint="66"/>
                    <w:sz w:val="20"/>
                    <w:szCs w:val="20"/>
                  </w:rPr>
                  <w:t>R. João Malta de Albuquerque Maranhão, 632 - 03,</w:t>
                </w:r>
                <w:r w:rsidR="005E7A65" w:rsidRPr="00C65944">
                  <w:rPr>
                    <w:rFonts w:ascii="Segoe UI" w:hAnsi="Segoe UI" w:cs="Segoe UI"/>
                    <w:color w:val="9F97D1" w:themeColor="accent2" w:themeTint="66"/>
                    <w:sz w:val="20"/>
                    <w:szCs w:val="20"/>
                  </w:rPr>
                  <w:br/>
                  <w:t xml:space="preserve"> CEP: 81870260 - Curitiba/PR</w:t>
                </w:r>
              </w:sdtContent>
            </w:sdt>
            <w:r w:rsidR="007A0F44" w:rsidRPr="00C65944">
              <w:rPr>
                <w:rFonts w:ascii="Segoe UI" w:hAnsi="Segoe UI" w:cs="Segoe UI"/>
                <w:color w:val="9F97D1" w:themeColor="accent2" w:themeTint="66"/>
                <w:sz w:val="20"/>
                <w:szCs w:val="20"/>
                <w:lang w:val="pt-BR" w:bidi="pt-BR"/>
              </w:rPr>
              <w:t xml:space="preserve">  </w:t>
            </w:r>
            <w:r w:rsidR="007A0F44" w:rsidRPr="00C65944">
              <w:rPr>
                <w:rFonts w:ascii="Segoe UI" w:hAnsi="Segoe UI" w:cs="Segoe UI"/>
                <w:noProof/>
                <w:color w:val="9F97D1" w:themeColor="accent2" w:themeTint="66"/>
                <w:sz w:val="20"/>
                <w:szCs w:val="20"/>
                <w:lang w:val="pt-BR" w:bidi="pt-BR"/>
              </w:rPr>
              <mc:AlternateContent>
                <mc:Choice Requires="wps">
                  <w:drawing>
                    <wp:inline distT="0" distB="0" distL="0" distR="0" wp14:anchorId="220F1B81" wp14:editId="389EE760">
                      <wp:extent cx="118872" cy="118872"/>
                      <wp:effectExtent l="0" t="0" r="0" b="0"/>
                      <wp:docPr id="54" name="Ícone de endereços" descr="Ícone de endereço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FE5318" id="Ícone de endereços" o:spid="_x0000_s1026" alt="Ícone de endereços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CEC4693" w14:textId="7E94E813" w:rsidR="007A0F44" w:rsidRPr="00C65944" w:rsidRDefault="0082482F" w:rsidP="005E7A65">
            <w:pPr>
              <w:pStyle w:val="Informaesdecontato"/>
              <w:spacing w:line="360" w:lineRule="auto"/>
              <w:rPr>
                <w:rFonts w:ascii="Segoe UI" w:hAnsi="Segoe UI" w:cs="Segoe UI"/>
                <w:color w:val="9F97D1" w:themeColor="accent2" w:themeTint="66"/>
                <w:sz w:val="20"/>
                <w:szCs w:val="20"/>
                <w:lang w:val="pt-BR" w:bidi="pt-BR"/>
              </w:rPr>
            </w:pPr>
            <w:sdt>
              <w:sdtPr>
                <w:rPr>
                  <w:rFonts w:ascii="Segoe UI" w:hAnsi="Segoe UI" w:cs="Segoe UI"/>
                  <w:color w:val="9F97D1" w:themeColor="accent2" w:themeTint="66"/>
                  <w:sz w:val="20"/>
                  <w:szCs w:val="20"/>
                </w:rPr>
                <w:alias w:val="Insira o telefone:"/>
                <w:tag w:val="Insira o telefone:"/>
                <w:id w:val="381135673"/>
                <w:placeholder>
                  <w:docPart w:val="B64E2E4813774D358D76776CE11C375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5E7A65" w:rsidRPr="00C65944">
                  <w:rPr>
                    <w:rFonts w:ascii="Segoe UI" w:hAnsi="Segoe UI" w:cs="Segoe UI"/>
                    <w:color w:val="9F97D1" w:themeColor="accent2" w:themeTint="66"/>
                    <w:sz w:val="20"/>
                    <w:szCs w:val="20"/>
                  </w:rPr>
                  <w:t>(41) 9 8822-3840</w:t>
                </w:r>
              </w:sdtContent>
            </w:sdt>
            <w:r w:rsidR="007A0F44" w:rsidRPr="00C65944">
              <w:rPr>
                <w:rFonts w:ascii="Segoe UI" w:hAnsi="Segoe UI" w:cs="Segoe UI"/>
                <w:color w:val="9F97D1" w:themeColor="accent2" w:themeTint="66"/>
                <w:sz w:val="20"/>
                <w:szCs w:val="20"/>
                <w:lang w:val="pt-BR" w:bidi="pt-BR"/>
              </w:rPr>
              <w:t xml:space="preserve">  </w:t>
            </w:r>
            <w:r w:rsidR="007A0F44" w:rsidRPr="00C65944">
              <w:rPr>
                <w:rFonts w:ascii="Segoe UI" w:hAnsi="Segoe UI" w:cs="Segoe UI"/>
                <w:noProof/>
                <w:color w:val="9F97D1" w:themeColor="accent2" w:themeTint="66"/>
                <w:sz w:val="20"/>
                <w:szCs w:val="20"/>
                <w:lang w:val="pt-BR" w:bidi="pt-BR"/>
              </w:rPr>
              <mc:AlternateContent>
                <mc:Choice Requires="wps">
                  <w:drawing>
                    <wp:inline distT="0" distB="0" distL="0" distR="0" wp14:anchorId="431F1A9A" wp14:editId="1B4C5FC9">
                      <wp:extent cx="109728" cy="109728"/>
                      <wp:effectExtent l="0" t="0" r="5080" b="5080"/>
                      <wp:docPr id="55" name="Ícone de telefone" descr="Ícone de telefo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FC08A4" id="Ícone de telefone" o:spid="_x0000_s1026" alt="Ícone de telef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1982813" w14:textId="7A8AB7D6" w:rsidR="005405CA" w:rsidRPr="00C65944" w:rsidRDefault="005405CA" w:rsidP="0031644C">
            <w:pPr>
              <w:jc w:val="right"/>
              <w:rPr>
                <w:rFonts w:ascii="Segoe UI" w:hAnsi="Segoe UI" w:cs="Segoe UI"/>
                <w:color w:val="9F97D1" w:themeColor="accent2" w:themeTint="66"/>
                <w:sz w:val="20"/>
                <w:szCs w:val="20"/>
                <w:lang w:val="pt-BR"/>
              </w:rPr>
            </w:pPr>
            <w:r w:rsidRPr="00C65944">
              <w:rPr>
                <w:rFonts w:ascii="Segoe UI" w:hAnsi="Segoe UI" w:cs="Segoe UI"/>
                <w:color w:val="9F97D1" w:themeColor="accent2" w:themeTint="66"/>
                <w:sz w:val="20"/>
                <w:szCs w:val="20"/>
                <w:lang w:val="pt-BR"/>
              </w:rPr>
              <w:t>29 de agosto de 1986 – 35 anos</w:t>
            </w:r>
            <w:r w:rsidR="006A020C" w:rsidRPr="00C65944">
              <w:rPr>
                <w:rFonts w:ascii="Segoe UI" w:hAnsi="Segoe UI" w:cs="Segoe UI"/>
                <w:color w:val="9F97D1" w:themeColor="accent2" w:themeTint="66"/>
                <w:sz w:val="20"/>
                <w:szCs w:val="20"/>
                <w:lang w:val="pt-BR"/>
              </w:rPr>
              <w:t xml:space="preserve"> </w:t>
            </w:r>
            <w:r w:rsidR="0031644C" w:rsidRPr="00C65944">
              <w:rPr>
                <w:rFonts w:ascii="Segoe UI" w:hAnsi="Segoe UI" w:cs="Segoe UI"/>
                <w:noProof/>
                <w:color w:val="9F97D1" w:themeColor="accent2" w:themeTint="66"/>
                <w:sz w:val="20"/>
                <w:szCs w:val="20"/>
                <w:lang w:val="pt-BR"/>
              </w:rPr>
              <w:drawing>
                <wp:inline distT="0" distB="0" distL="0" distR="0" wp14:anchorId="53FB6F20" wp14:editId="33591C80">
                  <wp:extent cx="152400" cy="1524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5C700F" w14:textId="27228C9C" w:rsidR="007A0F44" w:rsidRPr="00C65944" w:rsidRDefault="0082482F" w:rsidP="005E7A65">
            <w:pPr>
              <w:pStyle w:val="Informaesdecontato"/>
              <w:spacing w:line="360" w:lineRule="auto"/>
              <w:rPr>
                <w:rFonts w:ascii="Segoe UI" w:hAnsi="Segoe UI" w:cs="Segoe UI"/>
                <w:color w:val="9F97D1" w:themeColor="accent2" w:themeTint="66"/>
                <w:sz w:val="20"/>
                <w:szCs w:val="20"/>
              </w:rPr>
            </w:pPr>
            <w:sdt>
              <w:sdtPr>
                <w:rPr>
                  <w:rFonts w:ascii="Segoe UI" w:hAnsi="Segoe UI" w:cs="Segoe UI"/>
                  <w:color w:val="9F97D1" w:themeColor="accent2" w:themeTint="66"/>
                  <w:sz w:val="20"/>
                  <w:szCs w:val="20"/>
                </w:rPr>
                <w:alias w:val="Insira o email:"/>
                <w:tag w:val="Insira o email:"/>
                <w:id w:val="479813182"/>
                <w:placeholder>
                  <w:docPart w:val="21E667D2ECC24657AE0D9C5C31507EF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5E7A65" w:rsidRPr="00C65944">
                  <w:rPr>
                    <w:rFonts w:ascii="Segoe UI" w:hAnsi="Segoe UI" w:cs="Segoe UI"/>
                    <w:color w:val="9F97D1" w:themeColor="accent2" w:themeTint="66"/>
                    <w:sz w:val="20"/>
                    <w:szCs w:val="20"/>
                  </w:rPr>
                  <w:t>rafaelguindani@gmail.com</w:t>
                </w:r>
              </w:sdtContent>
            </w:sdt>
            <w:r w:rsidR="007A0F44" w:rsidRPr="00C65944">
              <w:rPr>
                <w:rFonts w:ascii="Segoe UI" w:hAnsi="Segoe UI" w:cs="Segoe UI"/>
                <w:color w:val="9F97D1" w:themeColor="accent2" w:themeTint="66"/>
                <w:sz w:val="20"/>
                <w:szCs w:val="20"/>
                <w:lang w:val="pt-BR" w:bidi="pt-BR"/>
              </w:rPr>
              <w:t xml:space="preserve">  </w:t>
            </w:r>
            <w:r w:rsidR="007A0F44" w:rsidRPr="00C65944">
              <w:rPr>
                <w:rFonts w:ascii="Segoe UI" w:hAnsi="Segoe UI" w:cs="Segoe UI"/>
                <w:noProof/>
                <w:color w:val="9F97D1" w:themeColor="accent2" w:themeTint="66"/>
                <w:sz w:val="20"/>
                <w:szCs w:val="20"/>
                <w:lang w:val="pt-BR" w:bidi="pt-BR"/>
              </w:rPr>
              <mc:AlternateContent>
                <mc:Choice Requires="wps">
                  <w:drawing>
                    <wp:inline distT="0" distB="0" distL="0" distR="0" wp14:anchorId="5C0373B1" wp14:editId="0B7A26B2">
                      <wp:extent cx="137160" cy="91440"/>
                      <wp:effectExtent l="0" t="0" r="0" b="3810"/>
                      <wp:docPr id="56" name="Forma Livre 5" descr="Ícone de emai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48855B" id="Forma Livre 5" o:spid="_x0000_s1026" alt="Ícone de e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4843D68D" w14:textId="35730092" w:rsidR="007A0F44" w:rsidRPr="00C65944" w:rsidRDefault="0082482F" w:rsidP="005E7A65">
            <w:pPr>
              <w:pStyle w:val="Informaesdecontato"/>
              <w:spacing w:line="360" w:lineRule="auto"/>
              <w:rPr>
                <w:rFonts w:ascii="Segoe UI" w:hAnsi="Segoe UI" w:cs="Segoe UI"/>
                <w:color w:val="9F97D1" w:themeColor="accent2" w:themeTint="66"/>
                <w:sz w:val="20"/>
                <w:szCs w:val="20"/>
              </w:rPr>
            </w:pPr>
            <w:sdt>
              <w:sdtPr>
                <w:rPr>
                  <w:rFonts w:ascii="Segoe UI" w:hAnsi="Segoe UI" w:cs="Segoe UI"/>
                  <w:color w:val="9F97D1" w:themeColor="accent2" w:themeTint="66"/>
                  <w:sz w:val="20"/>
                  <w:szCs w:val="20"/>
                </w:rPr>
                <w:alias w:val="Insira o perfil do LinkedIn:"/>
                <w:tag w:val="Insira o perfil do LinkedIn:"/>
                <w:id w:val="-1253892234"/>
                <w:placeholder>
                  <w:docPart w:val="378AEF6B1BEC446383AAAE24AE6D312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6A020C" w:rsidRPr="00C65944">
                  <w:rPr>
                    <w:rFonts w:ascii="Segoe UI" w:hAnsi="Segoe UI" w:cs="Segoe UI"/>
                    <w:color w:val="9F97D1" w:themeColor="accent2" w:themeTint="66"/>
                    <w:sz w:val="20"/>
                    <w:szCs w:val="20"/>
                  </w:rPr>
                  <w:t>https:/www.linkedin.com/in/rafael-guindani-198113119</w:t>
                </w:r>
              </w:sdtContent>
            </w:sdt>
            <w:r w:rsidR="007A0F44" w:rsidRPr="00C65944">
              <w:rPr>
                <w:rFonts w:ascii="Segoe UI" w:hAnsi="Segoe UI" w:cs="Segoe UI"/>
                <w:color w:val="9F97D1" w:themeColor="accent2" w:themeTint="66"/>
                <w:sz w:val="20"/>
                <w:szCs w:val="20"/>
                <w:lang w:bidi="pt-BR"/>
              </w:rPr>
              <w:t xml:space="preserve">  </w:t>
            </w:r>
            <w:r w:rsidR="007A0F44" w:rsidRPr="00C65944">
              <w:rPr>
                <w:rFonts w:ascii="Segoe UI" w:hAnsi="Segoe UI" w:cs="Segoe UI"/>
                <w:noProof/>
                <w:color w:val="9F97D1" w:themeColor="accent2" w:themeTint="66"/>
                <w:sz w:val="20"/>
                <w:szCs w:val="20"/>
                <w:lang w:val="pt-BR" w:bidi="pt-BR"/>
              </w:rPr>
              <mc:AlternateContent>
                <mc:Choice Requires="wps">
                  <w:drawing>
                    <wp:inline distT="0" distB="0" distL="0" distR="0" wp14:anchorId="682B2286" wp14:editId="441E92D6">
                      <wp:extent cx="121920" cy="129540"/>
                      <wp:effectExtent l="0" t="0" r="0" b="3810"/>
                      <wp:docPr id="57" name="Ícone do LinkedIn" descr="Ícone do LinkedI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21920" cy="129540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A8DCF7" id="Ícone do LinkedIn" o:spid="_x0000_s1026" alt="Ícone do LinkedIn" style="width:9.6pt;height: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q9dq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8176,48888;18036,108992;18735,110432;35840,110332;36119,49930;35467,48540;80161,47101;72611,49334;66692,54447;64875,56680;64782,48888;48843,48540;47491,49285;47538,110134;64176,110432;65527,109687;65667,76086;67438,68840;71073,65068;76759,64026;81932,65614;84869,70378;85708,78320;85847,109935;102858,110432;103837,109340;103278,66060;100109,55985;94842,50178;86220,47200;23815,18364;18689,22334;16638,28886;18596,35487;23676,39557;30340,39557;35560,35586;37564,28936;35560,22434;30433,18364;114230,0;117772,1489;121407,6353;121920,120358;119683,126314;114556,129391;6152,129143;1911,126066;0,121698;1398,4219;5173,844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6D8AB6A9" w14:textId="5BFF958E" w:rsidR="007A0F44" w:rsidRPr="00C65944" w:rsidRDefault="0082482F" w:rsidP="005E7A65">
            <w:pPr>
              <w:pStyle w:val="Informaesdecontato"/>
              <w:spacing w:line="36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sdt>
              <w:sdtPr>
                <w:rPr>
                  <w:rFonts w:ascii="Segoe UI" w:hAnsi="Segoe UI" w:cs="Segoe UI"/>
                  <w:color w:val="9F97D1" w:themeColor="accent2" w:themeTint="66"/>
                  <w:sz w:val="20"/>
                  <w:szCs w:val="20"/>
                </w:rPr>
                <w:alias w:val="Insira o Twitter/Blog/Portfólio:"/>
                <w:tag w:val="Insira o Twitter/Blog/Portfólio:"/>
                <w:id w:val="1198669372"/>
                <w:placeholder>
                  <w:docPart w:val="C8D3C495D5E347F78A3A8C7A870EC13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5E7A65" w:rsidRPr="00C65944">
                  <w:rPr>
                    <w:rFonts w:ascii="Segoe UI" w:hAnsi="Segoe UI" w:cs="Segoe UI"/>
                    <w:color w:val="9F97D1" w:themeColor="accent2" w:themeTint="66"/>
                    <w:sz w:val="20"/>
                    <w:szCs w:val="20"/>
                  </w:rPr>
                  <w:t>https://github.com/RafaelGuindani</w:t>
                </w:r>
              </w:sdtContent>
            </w:sdt>
            <w:r w:rsidR="007A0F44" w:rsidRPr="00C65944">
              <w:rPr>
                <w:rFonts w:ascii="Segoe UI" w:hAnsi="Segoe UI" w:cs="Segoe UI"/>
                <w:sz w:val="20"/>
                <w:szCs w:val="20"/>
                <w:lang w:val="en-US" w:bidi="pt-BR"/>
              </w:rPr>
              <w:t xml:space="preserve">  </w:t>
            </w:r>
            <w:r w:rsidR="007A0F44" w:rsidRPr="00C65944">
              <w:rPr>
                <w:rFonts w:ascii="Segoe UI" w:hAnsi="Segoe UI" w:cs="Segoe UI"/>
                <w:noProof/>
                <w:sz w:val="20"/>
                <w:szCs w:val="20"/>
                <w:lang w:val="pt-BR" w:bidi="pt-BR"/>
              </w:rPr>
              <mc:AlternateContent>
                <mc:Choice Requires="wps">
                  <w:drawing>
                    <wp:inline distT="0" distB="0" distL="0" distR="0" wp14:anchorId="5D063E16" wp14:editId="5388B2E0">
                      <wp:extent cx="118872" cy="118872"/>
                      <wp:effectExtent l="0" t="0" r="0" b="0"/>
                      <wp:docPr id="58" name="Ícone do site" descr="Ícone do Twitter/Blog/Portfoli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A483AD" id="Ícone do site" o:spid="_x0000_s1026" alt="Ícone do Twitter/Blog/Portfolio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SimplesTabela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A primeira tabela representa a tabela de layout de informações de contato. A segunda tabela é a tabela de objetivo"/>
      </w:tblPr>
      <w:tblGrid>
        <w:gridCol w:w="710"/>
        <w:gridCol w:w="8302"/>
      </w:tblGrid>
      <w:tr w:rsidR="000E24AC" w:rsidRPr="00C65944" w14:paraId="117F9C9C" w14:textId="77777777" w:rsidTr="001D0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14:paraId="5C836E15" w14:textId="4AD00E65" w:rsidR="000E24AC" w:rsidRPr="00C65944" w:rsidRDefault="00075B13" w:rsidP="009D0878">
            <w:pPr>
              <w:pStyle w:val="cones"/>
              <w:rPr>
                <w:rFonts w:ascii="Segoe UI" w:hAnsi="Segoe UI" w:cs="Segoe UI"/>
                <w:sz w:val="20"/>
                <w:szCs w:val="20"/>
              </w:rPr>
            </w:pPr>
            <w:r w:rsidRPr="00C65944">
              <w:rPr>
                <w:rFonts w:ascii="Segoe UI" w:hAnsi="Segoe UI" w:cs="Segoe UI"/>
                <w:noProof/>
                <w:sz w:val="20"/>
                <w:szCs w:val="20"/>
                <w:lang w:val="pt-BR" w:bidi="pt-BR"/>
              </w:rPr>
              <mc:AlternateContent>
                <mc:Choice Requires="wpg">
                  <w:drawing>
                    <wp:inline distT="0" distB="0" distL="0" distR="0" wp14:anchorId="3E430FE5" wp14:editId="2DC599D6">
                      <wp:extent cx="274320" cy="274320"/>
                      <wp:effectExtent l="0" t="0" r="0" b="0"/>
                      <wp:docPr id="13" name="Ícone de objetivo no ícone de círculo" descr="Ícone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írculo do ícone de objetivo" descr="Círculo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Linha horizontal superior do ícone de objetivo" descr="Linha horizontal superior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Linha horizontal intermediária do ícone de objetivo" descr="Linha horizontal intermediária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Linha horizontal inferior do ícone de objetivo" descr="Linha horizontal inferior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001BB3" id="Ícone de objetivo no ícone de círculo" o:spid="_x0000_s1026" alt="Ícone de objetivo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">
                      <v:shape id="Círculo do ícone de objetivo" o:spid="_x0000_s1027" alt="Círculo do ícone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inha horizontal superior do ícone de objetivo" o:spid="_x0000_s1028" alt="Linha horizontal superior do ícone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nha horizontal intermediária do ícone de objetivo" o:spid="_x0000_s1029" alt="Linha horizontal intermediária do ícone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nha horizontal inferior do ícone de objetivo" o:spid="_x0000_s1030" alt="Linha horizontal inferior do ícone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02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923123E" w14:textId="3378D132" w:rsidR="000E24AC" w:rsidRPr="00C65944" w:rsidRDefault="0082482F" w:rsidP="007850D1">
            <w:pPr>
              <w:pStyle w:val="Ttulo1"/>
              <w:outlineLvl w:val="0"/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Objetivo:"/>
                <w:tag w:val="Objetivo:"/>
                <w:id w:val="-376709012"/>
                <w:placeholder>
                  <w:docPart w:val="60FA6AD252FE40D6BDC80298C68161A8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C65944">
                  <w:rPr>
                    <w:rFonts w:ascii="Segoe UI" w:hAnsi="Segoe UI" w:cs="Segoe UI"/>
                    <w:b/>
                    <w:sz w:val="20"/>
                    <w:szCs w:val="20"/>
                    <w:lang w:val="pt-BR" w:bidi="pt-BR"/>
                  </w:rPr>
                  <w:t>Objetivo</w:t>
                </w:r>
              </w:sdtContent>
            </w:sdt>
          </w:p>
        </w:tc>
      </w:tr>
    </w:tbl>
    <w:p w14:paraId="6F58EE6F" w14:textId="77777777" w:rsidR="001D03AF" w:rsidRPr="001D03AF" w:rsidRDefault="001D03AF" w:rsidP="001D03AF">
      <w:pPr>
        <w:spacing w:after="0"/>
        <w:rPr>
          <w:rFonts w:ascii="Segoe UI" w:hAnsi="Segoe UI" w:cs="Segoe UI"/>
          <w:sz w:val="20"/>
          <w:szCs w:val="20"/>
        </w:rPr>
      </w:pPr>
      <w:r w:rsidRPr="001D03AF">
        <w:rPr>
          <w:rFonts w:ascii="Segoe UI" w:hAnsi="Segoe UI" w:cs="Segoe UI"/>
          <w:sz w:val="20"/>
          <w:szCs w:val="20"/>
        </w:rPr>
        <w:t xml:space="preserve">Me desenvolvendo na area de inteligência artificial </w:t>
      </w:r>
      <w:r w:rsidRPr="001D03AF">
        <w:rPr>
          <w:rFonts w:ascii="Segoe UI Emoji" w:hAnsi="Segoe UI Emoji" w:cs="Segoe UI Emoji"/>
          <w:sz w:val="20"/>
          <w:szCs w:val="20"/>
        </w:rPr>
        <w:t>🤖</w:t>
      </w:r>
      <w:r w:rsidRPr="001D03AF">
        <w:rPr>
          <w:rFonts w:ascii="Segoe UI" w:hAnsi="Segoe UI" w:cs="Segoe UI"/>
          <w:sz w:val="20"/>
          <w:szCs w:val="20"/>
        </w:rPr>
        <w:t>, implementando robôs e buscando cada dia mais o crescimento e investimento na parte de automação de processos.</w:t>
      </w:r>
    </w:p>
    <w:p w14:paraId="41C01D2C" w14:textId="77777777" w:rsidR="001D03AF" w:rsidRPr="001D03AF" w:rsidRDefault="001D03AF" w:rsidP="001D03AF">
      <w:pPr>
        <w:spacing w:after="0"/>
        <w:rPr>
          <w:rFonts w:ascii="Segoe UI" w:hAnsi="Segoe UI" w:cs="Segoe UI"/>
          <w:sz w:val="20"/>
          <w:szCs w:val="20"/>
        </w:rPr>
      </w:pPr>
    </w:p>
    <w:p w14:paraId="022BFCC7" w14:textId="74B365A0" w:rsidR="001D03AF" w:rsidRPr="001D03AF" w:rsidRDefault="001D03AF" w:rsidP="001D03AF">
      <w:pPr>
        <w:spacing w:after="0"/>
        <w:rPr>
          <w:rFonts w:ascii="Segoe UI" w:hAnsi="Segoe UI" w:cs="Segoe UI"/>
          <w:sz w:val="20"/>
          <w:szCs w:val="20"/>
        </w:rPr>
      </w:pPr>
      <w:r w:rsidRPr="001D03AF">
        <w:rPr>
          <w:rFonts w:ascii="Segoe UI" w:hAnsi="Segoe UI" w:cs="Segoe UI"/>
          <w:sz w:val="20"/>
          <w:szCs w:val="20"/>
        </w:rPr>
        <w:t>Realizando cursos de RPA</w:t>
      </w:r>
      <w:r>
        <w:rPr>
          <w:rFonts w:ascii="Segoe UI" w:hAnsi="Segoe UI" w:cs="Segoe UI"/>
          <w:sz w:val="20"/>
          <w:szCs w:val="20"/>
        </w:rPr>
        <w:t>[</w:t>
      </w:r>
      <w:r w:rsidRPr="001D03AF">
        <w:rPr>
          <w:rFonts w:ascii="Segoe UI" w:hAnsi="Segoe UI" w:cs="Segoe UI"/>
          <w:sz w:val="20"/>
          <w:szCs w:val="20"/>
        </w:rPr>
        <w:t>Robotic Process Automation</w:t>
      </w:r>
      <w:r>
        <w:rPr>
          <w:rFonts w:ascii="Segoe UI" w:hAnsi="Segoe UI" w:cs="Segoe UI"/>
          <w:sz w:val="20"/>
          <w:szCs w:val="20"/>
        </w:rPr>
        <w:t>]</w:t>
      </w:r>
      <w:r w:rsidRPr="001D03AF">
        <w:rPr>
          <w:rFonts w:ascii="Segoe UI" w:hAnsi="Segoe UI" w:cs="Segoe UI"/>
          <w:sz w:val="20"/>
          <w:szCs w:val="20"/>
        </w:rPr>
        <w:t xml:space="preserve"> e Python</w:t>
      </w:r>
      <w:r w:rsidRPr="001D03AF">
        <w:rPr>
          <w:rFonts w:ascii="Segoe UI Emoji" w:hAnsi="Segoe UI Emoji" w:cs="Segoe UI Emoji"/>
          <w:sz w:val="20"/>
          <w:szCs w:val="20"/>
        </w:rPr>
        <w:t>🐍</w:t>
      </w:r>
      <w:r w:rsidRPr="001D03AF">
        <w:rPr>
          <w:rFonts w:ascii="Segoe UI" w:hAnsi="Segoe UI" w:cs="Segoe UI"/>
          <w:sz w:val="20"/>
          <w:szCs w:val="20"/>
        </w:rPr>
        <w:t xml:space="preserve">. </w:t>
      </w:r>
    </w:p>
    <w:p w14:paraId="6C8CFEF6" w14:textId="77777777" w:rsidR="001D03AF" w:rsidRPr="001D03AF" w:rsidRDefault="001D03AF" w:rsidP="001D03AF">
      <w:pPr>
        <w:spacing w:after="0"/>
        <w:rPr>
          <w:rFonts w:ascii="Segoe UI" w:hAnsi="Segoe UI" w:cs="Segoe UI"/>
          <w:sz w:val="20"/>
          <w:szCs w:val="20"/>
        </w:rPr>
      </w:pPr>
    </w:p>
    <w:p w14:paraId="781E04B3" w14:textId="4C643D2B" w:rsidR="001D03AF" w:rsidRPr="001D03AF" w:rsidRDefault="001D03AF" w:rsidP="001D03AF">
      <w:pPr>
        <w:spacing w:after="0"/>
        <w:rPr>
          <w:rFonts w:ascii="Segoe UI" w:hAnsi="Segoe UI" w:cs="Segoe UI"/>
          <w:sz w:val="20"/>
          <w:szCs w:val="20"/>
        </w:rPr>
      </w:pPr>
      <w:r w:rsidRPr="001D03AF">
        <w:rPr>
          <w:rFonts w:ascii="Segoe UI Emoji" w:hAnsi="Segoe UI Emoji" w:cs="Segoe UI Emoji"/>
          <w:sz w:val="20"/>
          <w:szCs w:val="20"/>
        </w:rPr>
        <w:t>👨</w:t>
      </w:r>
      <w:r w:rsidRPr="001D03AF">
        <w:rPr>
          <w:rFonts w:ascii="Segoe UI" w:hAnsi="Segoe UI" w:cs="Segoe UI"/>
          <w:sz w:val="20"/>
          <w:szCs w:val="20"/>
        </w:rPr>
        <w:t>‍</w:t>
      </w:r>
      <w:r w:rsidRPr="001D03AF">
        <w:rPr>
          <w:rFonts w:ascii="Segoe UI Emoji" w:hAnsi="Segoe UI Emoji" w:cs="Segoe UI Emoji"/>
          <w:sz w:val="20"/>
          <w:szCs w:val="20"/>
        </w:rPr>
        <w:t>💻</w:t>
      </w:r>
      <w:r w:rsidRPr="001D03AF">
        <w:rPr>
          <w:rFonts w:ascii="Segoe UI" w:hAnsi="Segoe UI" w:cs="Segoe UI"/>
          <w:sz w:val="20"/>
          <w:szCs w:val="20"/>
        </w:rPr>
        <w:t xml:space="preserve"> Linguagens utilizadas: </w:t>
      </w:r>
      <w:r>
        <w:rPr>
          <w:rFonts w:ascii="Segoe UI" w:hAnsi="Segoe UI" w:cs="Segoe UI"/>
          <w:sz w:val="20"/>
          <w:szCs w:val="20"/>
        </w:rPr>
        <w:t>Automation Edge, UIPath</w:t>
      </w:r>
      <w:r w:rsidRPr="001D03AF">
        <w:rPr>
          <w:rFonts w:ascii="Segoe UI" w:hAnsi="Segoe UI" w:cs="Segoe UI"/>
          <w:sz w:val="20"/>
          <w:szCs w:val="20"/>
        </w:rPr>
        <w:t>, python</w:t>
      </w:r>
    </w:p>
    <w:p w14:paraId="53CF51ED" w14:textId="77777777" w:rsidR="001D03AF" w:rsidRPr="001D03AF" w:rsidRDefault="001D03AF" w:rsidP="001D03AF">
      <w:pPr>
        <w:spacing w:after="0"/>
        <w:rPr>
          <w:rFonts w:ascii="Segoe UI" w:hAnsi="Segoe UI" w:cs="Segoe UI"/>
          <w:sz w:val="20"/>
          <w:szCs w:val="20"/>
        </w:rPr>
      </w:pPr>
    </w:p>
    <w:p w14:paraId="746F1301" w14:textId="2B2182FF" w:rsidR="001D03AF" w:rsidRPr="001D03AF" w:rsidRDefault="001D03AF" w:rsidP="001D03AF">
      <w:pPr>
        <w:spacing w:after="0"/>
        <w:rPr>
          <w:rFonts w:ascii="Segoe UI" w:hAnsi="Segoe UI" w:cs="Segoe UI"/>
          <w:sz w:val="20"/>
          <w:szCs w:val="20"/>
        </w:rPr>
      </w:pPr>
      <w:r w:rsidRPr="001D03AF">
        <w:rPr>
          <w:rFonts w:ascii="Segoe UI" w:hAnsi="Segoe UI" w:cs="Segoe UI"/>
          <w:sz w:val="20"/>
          <w:szCs w:val="20"/>
        </w:rPr>
        <w:t>• Conhecimento em ITIL</w:t>
      </w:r>
      <w:r>
        <w:rPr>
          <w:rFonts w:ascii="Segoe UI" w:hAnsi="Segoe UI" w:cs="Segoe UI"/>
          <w:sz w:val="20"/>
          <w:szCs w:val="20"/>
        </w:rPr>
        <w:t>, Scrum, BPM</w:t>
      </w:r>
    </w:p>
    <w:p w14:paraId="64390433" w14:textId="77777777" w:rsidR="001D03AF" w:rsidRPr="001D03AF" w:rsidRDefault="001D03AF" w:rsidP="001D03AF">
      <w:pPr>
        <w:spacing w:after="0"/>
        <w:rPr>
          <w:rFonts w:ascii="Segoe UI" w:hAnsi="Segoe UI" w:cs="Segoe UI"/>
          <w:sz w:val="20"/>
          <w:szCs w:val="20"/>
        </w:rPr>
      </w:pPr>
      <w:r w:rsidRPr="001D03AF">
        <w:rPr>
          <w:rFonts w:ascii="Segoe UI" w:hAnsi="Segoe UI" w:cs="Segoe UI"/>
          <w:sz w:val="20"/>
          <w:szCs w:val="20"/>
        </w:rPr>
        <w:t>• Conhecimento em GIT e GITHUB</w:t>
      </w:r>
    </w:p>
    <w:p w14:paraId="7A62F5A9" w14:textId="77777777" w:rsidR="001D03AF" w:rsidRPr="001D03AF" w:rsidRDefault="001D03AF" w:rsidP="001D03AF">
      <w:pPr>
        <w:spacing w:after="0"/>
        <w:rPr>
          <w:rFonts w:ascii="Segoe UI" w:hAnsi="Segoe UI" w:cs="Segoe UI"/>
          <w:sz w:val="20"/>
          <w:szCs w:val="20"/>
        </w:rPr>
      </w:pPr>
      <w:r w:rsidRPr="001D03AF">
        <w:rPr>
          <w:rFonts w:ascii="Segoe UI" w:hAnsi="Segoe UI" w:cs="Segoe UI"/>
          <w:sz w:val="20"/>
          <w:szCs w:val="20"/>
        </w:rPr>
        <w:t>• Banco de dados: Oracle, MySQL e SQL</w:t>
      </w:r>
    </w:p>
    <w:p w14:paraId="67A7B61B" w14:textId="41774C21" w:rsidR="00A77B4D" w:rsidRPr="00C65944" w:rsidRDefault="001D03AF" w:rsidP="001D03AF">
      <w:pPr>
        <w:spacing w:after="0"/>
        <w:rPr>
          <w:rFonts w:ascii="Segoe UI" w:hAnsi="Segoe UI" w:cs="Segoe UI"/>
          <w:sz w:val="20"/>
          <w:szCs w:val="20"/>
        </w:rPr>
      </w:pPr>
      <w:r w:rsidRPr="001D03AF">
        <w:rPr>
          <w:rFonts w:ascii="Segoe UI" w:hAnsi="Segoe UI" w:cs="Segoe UI"/>
          <w:sz w:val="20"/>
          <w:szCs w:val="20"/>
        </w:rPr>
        <w:t>• Inglês Intermediário (estudando para ser fluente).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ducação"/>
      </w:tblPr>
      <w:tblGrid>
        <w:gridCol w:w="717"/>
        <w:gridCol w:w="8295"/>
      </w:tblGrid>
      <w:tr w:rsidR="00A77B4D" w:rsidRPr="00C65944" w14:paraId="57F1B12C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80214CF" w14:textId="77777777" w:rsidR="00A77B4D" w:rsidRPr="00C65944" w:rsidRDefault="00075B13" w:rsidP="00075B13">
            <w:pPr>
              <w:pStyle w:val="cones"/>
              <w:rPr>
                <w:rFonts w:ascii="Segoe UI" w:hAnsi="Segoe UI" w:cs="Segoe UI"/>
                <w:sz w:val="20"/>
                <w:szCs w:val="20"/>
              </w:rPr>
            </w:pPr>
            <w:r w:rsidRPr="00C65944">
              <w:rPr>
                <w:rFonts w:ascii="Segoe UI" w:hAnsi="Segoe UI" w:cs="Segoe UI"/>
                <w:noProof/>
                <w:sz w:val="20"/>
                <w:szCs w:val="20"/>
                <w:lang w:val="pt-BR" w:bidi="pt-BR"/>
              </w:rPr>
              <mc:AlternateContent>
                <mc:Choice Requires="wpg">
                  <w:drawing>
                    <wp:inline distT="0" distB="0" distL="0" distR="0" wp14:anchorId="10AB71D3" wp14:editId="1C3A5F48">
                      <wp:extent cx="274320" cy="274320"/>
                      <wp:effectExtent l="0" t="0" r="0" b="0"/>
                      <wp:docPr id="18" name="Escolaridade no ícone de círculo" descr="Ícone de escolaridad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o ícone de escolaridade" descr="Círculo do ícone de escolaridad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o ícone de escolaridade" descr="Símbolo do ícone de escolaridade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E0034A" id="Escolaridade no ícone de círculo" o:spid="_x0000_s1026" alt="Ícone de escolaridade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">
                      <v:shape id="Círculo do ícone de escolaridade" o:spid="_x0000_s1027" alt="Círculo do ícone de escolaridad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escolaridade" o:spid="_x0000_s1028" alt="Símbolo do ícone de escolaridade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2E50B5C" w14:textId="26C0513B" w:rsidR="00A77B4D" w:rsidRPr="00C65944" w:rsidRDefault="0082482F" w:rsidP="002146F8">
            <w:pPr>
              <w:pStyle w:val="Ttulo1"/>
              <w:outlineLvl w:val="0"/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Formação:"/>
                <w:tag w:val="Escolaridade:"/>
                <w:id w:val="1586649636"/>
                <w:placeholder>
                  <w:docPart w:val="87A2E6F4CF9541958C4FD21D2485747C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C65944">
                  <w:rPr>
                    <w:rFonts w:ascii="Segoe UI" w:hAnsi="Segoe UI" w:cs="Segoe UI"/>
                    <w:sz w:val="20"/>
                    <w:szCs w:val="20"/>
                    <w:lang w:val="pt-BR" w:bidi="pt-BR"/>
                  </w:rPr>
                  <w:t>Educação</w:t>
                </w:r>
              </w:sdtContent>
            </w:sdt>
          </w:p>
        </w:tc>
      </w:tr>
    </w:tbl>
    <w:p w14:paraId="6E26BC6C" w14:textId="34BF208F" w:rsidR="007C0E0E" w:rsidRPr="00C65944" w:rsidRDefault="001D03AF" w:rsidP="00B47E1E">
      <w:pPr>
        <w:pStyle w:val="Ttulo2"/>
        <w:rPr>
          <w:rFonts w:ascii="Segoe UI" w:hAnsi="Segoe UI" w:cs="Segoe UI"/>
          <w:sz w:val="20"/>
          <w:szCs w:val="20"/>
        </w:rPr>
      </w:pPr>
      <w:r w:rsidRPr="001D03AF">
        <w:rPr>
          <w:rFonts w:ascii="Segoe UI" w:hAnsi="Segoe UI" w:cs="Segoe UI"/>
          <w:sz w:val="20"/>
          <w:szCs w:val="20"/>
        </w:rPr>
        <w:t xml:space="preserve">Superior completo em Administração </w:t>
      </w:r>
      <w:r w:rsidR="007C0E0E" w:rsidRPr="00C65944">
        <w:rPr>
          <w:rFonts w:ascii="Segoe UI" w:hAnsi="Segoe UI" w:cs="Segoe UI"/>
          <w:sz w:val="20"/>
          <w:szCs w:val="20"/>
          <w:lang w:val="pt-BR" w:bidi="pt-BR"/>
        </w:rPr>
        <w:t xml:space="preserve">| </w:t>
      </w:r>
      <w:r w:rsidRPr="001D03AF">
        <w:rPr>
          <w:rStyle w:val="nfase"/>
          <w:rFonts w:ascii="Segoe UI" w:hAnsi="Segoe UI" w:cs="Segoe UI"/>
          <w:sz w:val="20"/>
          <w:szCs w:val="20"/>
        </w:rPr>
        <w:t>Faculdade Santa</w:t>
      </w:r>
      <w:r>
        <w:rPr>
          <w:rStyle w:val="nfase"/>
          <w:rFonts w:ascii="Segoe UI" w:hAnsi="Segoe UI" w:cs="Segoe UI"/>
          <w:sz w:val="20"/>
          <w:szCs w:val="20"/>
        </w:rPr>
        <w:t xml:space="preserve"> Cruz</w:t>
      </w:r>
    </w:p>
    <w:p w14:paraId="5F177A76" w14:textId="2604ED08" w:rsidR="007C0E0E" w:rsidRPr="00CC4067" w:rsidRDefault="001D03AF" w:rsidP="004F199F">
      <w:pPr>
        <w:pStyle w:val="Ttulo3"/>
        <w:rPr>
          <w:rFonts w:ascii="Segoe UI" w:hAnsi="Segoe UI" w:cs="Segoe UI"/>
          <w:sz w:val="20"/>
          <w:szCs w:val="20"/>
        </w:rPr>
      </w:pPr>
      <w:r w:rsidRPr="00CC4067">
        <w:rPr>
          <w:rFonts w:ascii="Segoe UI" w:hAnsi="Segoe UI" w:cs="Segoe UI"/>
          <w:sz w:val="20"/>
          <w:szCs w:val="20"/>
        </w:rPr>
        <w:t>Janeiro/2012</w:t>
      </w:r>
      <w:r w:rsidR="007C0E0E" w:rsidRPr="00CC4067">
        <w:rPr>
          <w:rFonts w:ascii="Segoe UI" w:hAnsi="Segoe UI" w:cs="Segoe UI"/>
          <w:sz w:val="20"/>
          <w:szCs w:val="20"/>
          <w:lang w:val="pt-BR" w:bidi="pt-BR"/>
        </w:rPr>
        <w:t xml:space="preserve"> – </w:t>
      </w:r>
      <w:r w:rsidRPr="00CC4067">
        <w:rPr>
          <w:rFonts w:ascii="Segoe UI" w:hAnsi="Segoe UI" w:cs="Segoe UI"/>
          <w:sz w:val="20"/>
          <w:szCs w:val="20"/>
        </w:rPr>
        <w:t>Agosto/2015</w:t>
      </w:r>
    </w:p>
    <w:p w14:paraId="4C44BB84" w14:textId="723995B1" w:rsidR="00CC4067" w:rsidRPr="00CC4067" w:rsidRDefault="001D03AF" w:rsidP="00CC4067">
      <w:pPr>
        <w:widowControl w:val="0"/>
        <w:spacing w:line="248" w:lineRule="auto"/>
        <w:ind w:right="3696"/>
        <w:rPr>
          <w:rFonts w:ascii="Calibri" w:eastAsia="Calibri" w:hAnsi="Calibri" w:cs="Calibri"/>
          <w:color w:val="000000"/>
          <w:sz w:val="20"/>
          <w:szCs w:val="20"/>
        </w:rPr>
      </w:pPr>
      <w:r w:rsidRPr="00CC4067">
        <w:rPr>
          <w:rFonts w:ascii="Calibri" w:eastAsia="Calibri" w:hAnsi="Calibri" w:cs="Calibri"/>
          <w:color w:val="000000"/>
          <w:sz w:val="20"/>
          <w:szCs w:val="20"/>
        </w:rPr>
        <w:t>Curitiba/PR</w:t>
      </w:r>
    </w:p>
    <w:p w14:paraId="460DB39B" w14:textId="03DA8C00" w:rsidR="00CC4067" w:rsidRPr="00C65944" w:rsidRDefault="00CC4067" w:rsidP="00CC4067">
      <w:pPr>
        <w:pStyle w:val="Ttulo2"/>
        <w:rPr>
          <w:rFonts w:ascii="Segoe UI" w:hAnsi="Segoe UI" w:cs="Segoe UI"/>
          <w:sz w:val="20"/>
          <w:szCs w:val="20"/>
        </w:rPr>
      </w:pPr>
      <w:r w:rsidRPr="00CC4067">
        <w:rPr>
          <w:rFonts w:ascii="Segoe UI" w:hAnsi="Segoe UI" w:cs="Segoe UI"/>
          <w:sz w:val="20"/>
          <w:szCs w:val="20"/>
        </w:rPr>
        <w:t>Python RPA e Excel como automatizar Processos e Planilhas</w:t>
      </w:r>
      <w:r w:rsidRPr="00C65944">
        <w:rPr>
          <w:rFonts w:ascii="Segoe UI" w:hAnsi="Segoe UI" w:cs="Segoe UI"/>
          <w:sz w:val="20"/>
          <w:szCs w:val="20"/>
          <w:lang w:val="pt-BR" w:bidi="pt-BR"/>
        </w:rPr>
        <w:t xml:space="preserve">| </w:t>
      </w:r>
      <w:r w:rsidRPr="001D03AF">
        <w:rPr>
          <w:rStyle w:val="nfase"/>
          <w:rFonts w:ascii="Segoe UI" w:hAnsi="Segoe UI" w:cs="Segoe UI"/>
          <w:sz w:val="20"/>
          <w:szCs w:val="20"/>
        </w:rPr>
        <w:t>Udemy, Online</w:t>
      </w:r>
    </w:p>
    <w:p w14:paraId="16B018C1" w14:textId="360D49D4" w:rsidR="00CC4067" w:rsidRPr="00C65944" w:rsidRDefault="00CC4067" w:rsidP="00CC4067">
      <w:pPr>
        <w:pStyle w:val="Ttulo3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ABRIL</w:t>
      </w:r>
      <w:r>
        <w:rPr>
          <w:rFonts w:ascii="Segoe UI" w:hAnsi="Segoe UI" w:cs="Segoe UI"/>
          <w:sz w:val="20"/>
          <w:szCs w:val="20"/>
        </w:rPr>
        <w:t>/2022</w:t>
      </w:r>
    </w:p>
    <w:p w14:paraId="6A913176" w14:textId="77777777" w:rsidR="00D51255" w:rsidRPr="00D51255" w:rsidRDefault="00D51255" w:rsidP="00D51255">
      <w:pPr>
        <w:pStyle w:val="Ttulo2"/>
        <w:rPr>
          <w:rFonts w:ascii="Calibri" w:eastAsia="Calibri" w:hAnsi="Calibri" w:cs="Calibri"/>
          <w:b w:val="0"/>
          <w:i/>
          <w:iCs/>
          <w:color w:val="000000"/>
          <w:sz w:val="18"/>
          <w:szCs w:val="18"/>
        </w:rPr>
      </w:pPr>
      <w:r w:rsidRPr="00D51255">
        <w:rPr>
          <w:rFonts w:ascii="Calibri" w:eastAsia="Calibri" w:hAnsi="Calibri" w:cs="Calibri"/>
          <w:b w:val="0"/>
          <w:i/>
          <w:iCs/>
          <w:color w:val="000000"/>
          <w:sz w:val="18"/>
          <w:szCs w:val="18"/>
        </w:rPr>
        <w:t>Criar robô para controlar o computador</w:t>
      </w:r>
    </w:p>
    <w:p w14:paraId="5F237579" w14:textId="77777777" w:rsidR="00D51255" w:rsidRPr="00D51255" w:rsidRDefault="00D51255" w:rsidP="00D51255">
      <w:pPr>
        <w:pStyle w:val="Ttulo2"/>
        <w:rPr>
          <w:rFonts w:ascii="Calibri" w:eastAsia="Calibri" w:hAnsi="Calibri" w:cs="Calibri"/>
          <w:b w:val="0"/>
          <w:i/>
          <w:iCs/>
          <w:color w:val="000000"/>
          <w:sz w:val="18"/>
          <w:szCs w:val="18"/>
        </w:rPr>
      </w:pPr>
      <w:r w:rsidRPr="00D51255">
        <w:rPr>
          <w:rFonts w:ascii="Calibri" w:eastAsia="Calibri" w:hAnsi="Calibri" w:cs="Calibri"/>
          <w:b w:val="0"/>
          <w:i/>
          <w:iCs/>
          <w:color w:val="000000"/>
          <w:sz w:val="18"/>
          <w:szCs w:val="18"/>
        </w:rPr>
        <w:t>Criar robô para Automatizar tarefas, imputar e extrair informações de Sites</w:t>
      </w:r>
    </w:p>
    <w:p w14:paraId="6E5E9B97" w14:textId="77777777" w:rsidR="00D51255" w:rsidRPr="00D51255" w:rsidRDefault="00D51255" w:rsidP="00D51255">
      <w:pPr>
        <w:pStyle w:val="Ttulo2"/>
        <w:rPr>
          <w:rFonts w:ascii="Calibri" w:eastAsia="Calibri" w:hAnsi="Calibri" w:cs="Calibri"/>
          <w:b w:val="0"/>
          <w:i/>
          <w:iCs/>
          <w:color w:val="000000"/>
          <w:sz w:val="18"/>
          <w:szCs w:val="18"/>
        </w:rPr>
      </w:pPr>
      <w:r w:rsidRPr="00D51255">
        <w:rPr>
          <w:rFonts w:ascii="Calibri" w:eastAsia="Calibri" w:hAnsi="Calibri" w:cs="Calibri"/>
          <w:b w:val="0"/>
          <w:i/>
          <w:iCs/>
          <w:color w:val="000000"/>
          <w:sz w:val="18"/>
          <w:szCs w:val="18"/>
        </w:rPr>
        <w:t>Criar robô para manipular dados no Excel</w:t>
      </w:r>
    </w:p>
    <w:p w14:paraId="0730AECC" w14:textId="77777777" w:rsidR="00D51255" w:rsidRDefault="00D51255" w:rsidP="00D51255">
      <w:pPr>
        <w:pStyle w:val="Ttulo2"/>
        <w:rPr>
          <w:rFonts w:ascii="Calibri" w:eastAsia="Calibri" w:hAnsi="Calibri" w:cs="Calibri"/>
          <w:b w:val="0"/>
          <w:i/>
          <w:iCs/>
          <w:color w:val="000000"/>
          <w:sz w:val="18"/>
          <w:szCs w:val="18"/>
        </w:rPr>
      </w:pPr>
      <w:r w:rsidRPr="00D51255">
        <w:rPr>
          <w:rFonts w:ascii="Calibri" w:eastAsia="Calibri" w:hAnsi="Calibri" w:cs="Calibri"/>
          <w:b w:val="0"/>
          <w:i/>
          <w:iCs/>
          <w:color w:val="000000"/>
          <w:sz w:val="18"/>
          <w:szCs w:val="18"/>
        </w:rPr>
        <w:t>Dispara e-mails em massa usando Python, Excel e Outlook</w:t>
      </w:r>
    </w:p>
    <w:p w14:paraId="046886FA" w14:textId="6367262E" w:rsidR="007C0E0E" w:rsidRPr="00C65944" w:rsidRDefault="001D03AF" w:rsidP="00D51255">
      <w:pPr>
        <w:pStyle w:val="Ttulo2"/>
        <w:rPr>
          <w:rFonts w:ascii="Segoe UI" w:hAnsi="Segoe UI" w:cs="Segoe UI"/>
          <w:sz w:val="20"/>
          <w:szCs w:val="20"/>
        </w:rPr>
      </w:pPr>
      <w:r w:rsidRPr="001D03AF">
        <w:rPr>
          <w:rFonts w:ascii="Segoe UI" w:hAnsi="Segoe UI" w:cs="Segoe UI"/>
          <w:sz w:val="20"/>
          <w:szCs w:val="20"/>
        </w:rPr>
        <w:t>Python Do Básico ao Avançado</w:t>
      </w:r>
      <w:r w:rsidR="007C0E0E" w:rsidRPr="00C65944">
        <w:rPr>
          <w:rFonts w:ascii="Segoe UI" w:hAnsi="Segoe UI" w:cs="Segoe UI"/>
          <w:sz w:val="20"/>
          <w:szCs w:val="20"/>
          <w:lang w:val="pt-BR" w:bidi="pt-BR"/>
        </w:rPr>
        <w:t xml:space="preserve"> | </w:t>
      </w:r>
      <w:r w:rsidRPr="001D03AF">
        <w:rPr>
          <w:rStyle w:val="nfase"/>
          <w:rFonts w:ascii="Segoe UI" w:hAnsi="Segoe UI" w:cs="Segoe UI"/>
          <w:sz w:val="20"/>
          <w:szCs w:val="20"/>
        </w:rPr>
        <w:t>Udemy, Online</w:t>
      </w:r>
    </w:p>
    <w:p w14:paraId="390EE5EF" w14:textId="7008C50B" w:rsidR="007C0E0E" w:rsidRPr="00C65944" w:rsidRDefault="001D03AF" w:rsidP="004F199F">
      <w:pPr>
        <w:pStyle w:val="Ttulo3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janeiro/2022</w:t>
      </w:r>
      <w:r w:rsidR="007C0E0E" w:rsidRPr="00C65944">
        <w:rPr>
          <w:rFonts w:ascii="Segoe UI" w:hAnsi="Segoe UI" w:cs="Segoe UI"/>
          <w:sz w:val="20"/>
          <w:szCs w:val="20"/>
          <w:lang w:val="pt-BR" w:bidi="pt-BR"/>
        </w:rPr>
        <w:t xml:space="preserve"> – </w:t>
      </w:r>
      <w:r>
        <w:rPr>
          <w:rFonts w:ascii="Segoe UI" w:hAnsi="Segoe UI" w:cs="Segoe UI"/>
          <w:sz w:val="20"/>
          <w:szCs w:val="20"/>
        </w:rPr>
        <w:t>março/2022</w:t>
      </w:r>
    </w:p>
    <w:p w14:paraId="32C03772" w14:textId="77777777" w:rsidR="00CC4067" w:rsidRDefault="001D03AF" w:rsidP="001D03AF">
      <w:pPr>
        <w:widowControl w:val="0"/>
        <w:spacing w:after="0" w:line="248" w:lineRule="auto"/>
        <w:ind w:right="1552"/>
        <w:rPr>
          <w:rFonts w:ascii="Calibri" w:eastAsia="Calibri" w:hAnsi="Calibri" w:cs="Calibri"/>
          <w:i/>
          <w:iCs/>
          <w:color w:val="000000"/>
          <w:sz w:val="18"/>
          <w:szCs w:val="18"/>
        </w:rPr>
      </w:pPr>
      <w:r w:rsidRPr="001D03AF">
        <w:rPr>
          <w:rFonts w:ascii="Calibri" w:eastAsia="Calibri" w:hAnsi="Calibri" w:cs="Calibri"/>
          <w:i/>
          <w:iCs/>
          <w:color w:val="000000"/>
          <w:sz w:val="18"/>
          <w:szCs w:val="18"/>
        </w:rPr>
        <w:t xml:space="preserve">Curso Completo Programação Python do Básico ao Avançado </w:t>
      </w:r>
    </w:p>
    <w:p w14:paraId="0FA80D55" w14:textId="7207DD43" w:rsidR="001D03AF" w:rsidRPr="001D03AF" w:rsidRDefault="001D03AF" w:rsidP="001D03AF">
      <w:pPr>
        <w:widowControl w:val="0"/>
        <w:spacing w:after="0" w:line="248" w:lineRule="auto"/>
        <w:ind w:right="1552"/>
        <w:rPr>
          <w:i/>
          <w:iCs/>
          <w:color w:val="000000"/>
          <w:sz w:val="18"/>
          <w:szCs w:val="18"/>
        </w:rPr>
      </w:pPr>
      <w:r w:rsidRPr="001D03AF">
        <w:rPr>
          <w:rFonts w:ascii="Calibri" w:eastAsia="Calibri" w:hAnsi="Calibri" w:cs="Calibri"/>
          <w:i/>
          <w:iCs/>
          <w:color w:val="000000"/>
          <w:sz w:val="18"/>
          <w:szCs w:val="18"/>
        </w:rPr>
        <w:t>Curso Bônus - Automação Python para Amazon AWS</w:t>
      </w:r>
    </w:p>
    <w:p w14:paraId="3D142E27" w14:textId="0498A3F6" w:rsidR="001D03AF" w:rsidRDefault="001D03AF" w:rsidP="001D03AF">
      <w:pPr>
        <w:widowControl w:val="0"/>
        <w:spacing w:after="0"/>
        <w:ind w:right="-20"/>
        <w:rPr>
          <w:rFonts w:ascii="Calibri" w:eastAsia="Calibri" w:hAnsi="Calibri" w:cs="Calibri"/>
          <w:i/>
          <w:iCs/>
          <w:color w:val="000000"/>
          <w:sz w:val="18"/>
          <w:szCs w:val="18"/>
        </w:rPr>
      </w:pPr>
      <w:r w:rsidRPr="001D03AF">
        <w:rPr>
          <w:rFonts w:ascii="Calibri" w:eastAsia="Calibri" w:hAnsi="Calibri" w:cs="Calibri"/>
          <w:i/>
          <w:iCs/>
          <w:color w:val="000000"/>
          <w:sz w:val="18"/>
          <w:szCs w:val="18"/>
        </w:rPr>
        <w:t>Curso Bônus - Automação Python para Roteadores Cisco</w:t>
      </w:r>
    </w:p>
    <w:p w14:paraId="6BA4A7E7" w14:textId="5DAAEA61" w:rsidR="00CC4067" w:rsidRPr="00C65944" w:rsidRDefault="00CC4067" w:rsidP="00CC4067">
      <w:pPr>
        <w:pStyle w:val="Ttulo2"/>
        <w:rPr>
          <w:rFonts w:ascii="Segoe UI" w:hAnsi="Segoe UI" w:cs="Segoe UI"/>
          <w:sz w:val="20"/>
          <w:szCs w:val="20"/>
        </w:rPr>
      </w:pPr>
      <w:r w:rsidRPr="00CC4067">
        <w:rPr>
          <w:rFonts w:ascii="Segoe UI" w:hAnsi="Segoe UI" w:cs="Segoe UI"/>
          <w:sz w:val="20"/>
          <w:szCs w:val="20"/>
        </w:rPr>
        <w:t xml:space="preserve">Curso Completo de Desenvolvedor RPA </w:t>
      </w:r>
      <w:r w:rsidRPr="00C65944">
        <w:rPr>
          <w:rFonts w:ascii="Segoe UI" w:hAnsi="Segoe UI" w:cs="Segoe UI"/>
          <w:sz w:val="20"/>
          <w:szCs w:val="20"/>
          <w:lang w:val="pt-BR" w:bidi="pt-BR"/>
        </w:rPr>
        <w:t xml:space="preserve">| </w:t>
      </w:r>
      <w:r w:rsidRPr="00CC4067">
        <w:rPr>
          <w:rStyle w:val="nfase"/>
          <w:rFonts w:ascii="Segoe UI" w:hAnsi="Segoe UI" w:cs="Segoe UI"/>
          <w:sz w:val="20"/>
          <w:szCs w:val="20"/>
        </w:rPr>
        <w:t>UiPath</w:t>
      </w:r>
      <w:r w:rsidRPr="001D03AF">
        <w:rPr>
          <w:rStyle w:val="nfase"/>
          <w:rFonts w:ascii="Segoe UI" w:hAnsi="Segoe UI" w:cs="Segoe UI"/>
          <w:sz w:val="20"/>
          <w:szCs w:val="20"/>
        </w:rPr>
        <w:t>, Online</w:t>
      </w:r>
    </w:p>
    <w:p w14:paraId="26CA4513" w14:textId="77777777" w:rsidR="00CC4067" w:rsidRPr="00C65944" w:rsidRDefault="00CC4067" w:rsidP="00CC4067">
      <w:pPr>
        <w:pStyle w:val="Ttulo3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janeiro/2022</w:t>
      </w:r>
      <w:r w:rsidRPr="00C65944">
        <w:rPr>
          <w:rFonts w:ascii="Segoe UI" w:hAnsi="Segoe UI" w:cs="Segoe UI"/>
          <w:sz w:val="20"/>
          <w:szCs w:val="20"/>
          <w:lang w:val="pt-BR" w:bidi="pt-BR"/>
        </w:rPr>
        <w:t xml:space="preserve"> – </w:t>
      </w:r>
      <w:r>
        <w:rPr>
          <w:rFonts w:ascii="Segoe UI" w:hAnsi="Segoe UI" w:cs="Segoe UI"/>
          <w:sz w:val="20"/>
          <w:szCs w:val="20"/>
        </w:rPr>
        <w:t>março/2022</w:t>
      </w:r>
    </w:p>
    <w:p w14:paraId="6ED6B808" w14:textId="0379F368" w:rsidR="00CC4067" w:rsidRDefault="00CC4067" w:rsidP="001D03AF">
      <w:pPr>
        <w:widowControl w:val="0"/>
        <w:spacing w:after="0"/>
        <w:ind w:right="-20"/>
        <w:rPr>
          <w:rFonts w:ascii="Calibri" w:eastAsia="Calibri" w:hAnsi="Calibri" w:cs="Calibri"/>
          <w:i/>
          <w:iCs/>
          <w:color w:val="000000"/>
          <w:sz w:val="18"/>
          <w:szCs w:val="18"/>
        </w:rPr>
      </w:pPr>
      <w:r w:rsidRPr="00CC4067">
        <w:rPr>
          <w:rFonts w:ascii="Calibri" w:eastAsia="Calibri" w:hAnsi="Calibri" w:cs="Calibri"/>
          <w:i/>
          <w:iCs/>
          <w:color w:val="000000"/>
          <w:sz w:val="18"/>
          <w:szCs w:val="18"/>
        </w:rPr>
        <w:t>Desenvolvedor em RPA com UiPath Diploma UIPath Foundation</w:t>
      </w:r>
    </w:p>
    <w:p w14:paraId="787B8E02" w14:textId="71AE73CA" w:rsidR="00CC4067" w:rsidRDefault="00CC4067" w:rsidP="001D03AF">
      <w:pPr>
        <w:widowControl w:val="0"/>
        <w:spacing w:after="0"/>
        <w:ind w:right="-20"/>
        <w:rPr>
          <w:i/>
          <w:iCs/>
          <w:color w:val="000000"/>
          <w:sz w:val="18"/>
          <w:szCs w:val="18"/>
          <w:lang w:val="en-US"/>
        </w:rPr>
      </w:pPr>
      <w:r w:rsidRPr="00CC4067">
        <w:rPr>
          <w:i/>
          <w:iCs/>
          <w:color w:val="000000"/>
          <w:sz w:val="18"/>
          <w:szCs w:val="18"/>
          <w:lang w:val="en-US"/>
        </w:rPr>
        <w:t>The RPA Developer Foundation training starts at a beginner’s level and progresses through to intermediate. It is aimed at developers looking to further their existing knowledge with RPA development.</w:t>
      </w:r>
    </w:p>
    <w:p w14:paraId="11A418A4" w14:textId="07CAA483" w:rsidR="00CC4067" w:rsidRPr="00C65944" w:rsidRDefault="00CC4067" w:rsidP="00CC4067">
      <w:pPr>
        <w:pStyle w:val="Ttulo2"/>
        <w:rPr>
          <w:rFonts w:ascii="Segoe UI" w:hAnsi="Segoe UI" w:cs="Segoe UI"/>
          <w:sz w:val="20"/>
          <w:szCs w:val="20"/>
        </w:rPr>
      </w:pPr>
      <w:r w:rsidRPr="00CC4067">
        <w:rPr>
          <w:rFonts w:ascii="Segoe UI" w:hAnsi="Segoe UI" w:cs="Segoe UI"/>
          <w:sz w:val="20"/>
          <w:szCs w:val="20"/>
        </w:rPr>
        <w:t xml:space="preserve">Curso Completo de Desenvolvedor RPA Automation Edge </w:t>
      </w:r>
      <w:r w:rsidRPr="00C65944">
        <w:rPr>
          <w:rFonts w:ascii="Segoe UI" w:hAnsi="Segoe UI" w:cs="Segoe UI"/>
          <w:sz w:val="20"/>
          <w:szCs w:val="20"/>
          <w:lang w:val="pt-BR" w:bidi="pt-BR"/>
        </w:rPr>
        <w:t xml:space="preserve">| </w:t>
      </w:r>
      <w:r>
        <w:rPr>
          <w:rStyle w:val="nfase"/>
          <w:rFonts w:ascii="Segoe UI" w:hAnsi="Segoe UI" w:cs="Segoe UI"/>
          <w:sz w:val="20"/>
          <w:szCs w:val="20"/>
        </w:rPr>
        <w:t>AE</w:t>
      </w:r>
      <w:r w:rsidRPr="001D03AF">
        <w:rPr>
          <w:rStyle w:val="nfase"/>
          <w:rFonts w:ascii="Segoe UI" w:hAnsi="Segoe UI" w:cs="Segoe UI"/>
          <w:sz w:val="20"/>
          <w:szCs w:val="20"/>
        </w:rPr>
        <w:t>, Online</w:t>
      </w:r>
    </w:p>
    <w:p w14:paraId="5F51F829" w14:textId="0415E9AB" w:rsidR="00CC4067" w:rsidRPr="00C65944" w:rsidRDefault="00CC4067" w:rsidP="00CC4067">
      <w:pPr>
        <w:pStyle w:val="Ttulo3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março/2022</w:t>
      </w:r>
    </w:p>
    <w:p w14:paraId="74B6533C" w14:textId="30F45E7D" w:rsidR="00CC4067" w:rsidRDefault="00CC4067" w:rsidP="001D03AF">
      <w:pPr>
        <w:widowControl w:val="0"/>
        <w:spacing w:after="0"/>
        <w:ind w:right="-20"/>
        <w:rPr>
          <w:rFonts w:ascii="Calibri" w:eastAsia="Calibri" w:hAnsi="Calibri" w:cs="Calibri"/>
          <w:i/>
          <w:iCs/>
          <w:color w:val="000000"/>
          <w:sz w:val="18"/>
          <w:szCs w:val="18"/>
        </w:rPr>
      </w:pPr>
      <w:r w:rsidRPr="00CC4067">
        <w:rPr>
          <w:rFonts w:ascii="Calibri" w:eastAsia="Calibri" w:hAnsi="Calibri" w:cs="Calibri"/>
          <w:i/>
          <w:iCs/>
          <w:color w:val="000000"/>
          <w:sz w:val="18"/>
          <w:szCs w:val="18"/>
        </w:rPr>
        <w:t>Curso ministrado para aprendizado de simulação de comandos de teclado, códigos de backend e RPA para simulação de interface de usuário para automação de cliques de tela, mouse e desktop com conectores e robôs prontos e integrados com centenas de tecnologias de ERP, CRM. Além disso conta com API’s (Application Programming Interface) abertas para integração e leitura de OCR, XML, ETL, Excel, e-mail e chatbots para posterior disparo de workflows automatizados.</w:t>
      </w:r>
    </w:p>
    <w:p w14:paraId="29D9B82E" w14:textId="207B7D3A" w:rsidR="00CC4067" w:rsidRDefault="00CC4067" w:rsidP="001D03AF">
      <w:pPr>
        <w:widowControl w:val="0"/>
        <w:spacing w:after="0"/>
        <w:ind w:right="-20"/>
        <w:rPr>
          <w:rFonts w:ascii="Calibri" w:eastAsia="Calibri" w:hAnsi="Calibri" w:cs="Calibri"/>
          <w:i/>
          <w:color w:val="000000"/>
          <w:sz w:val="18"/>
          <w:szCs w:val="18"/>
        </w:rPr>
      </w:pPr>
    </w:p>
    <w:p w14:paraId="3C7FDC9B" w14:textId="103F0B8A" w:rsidR="00CC4067" w:rsidRDefault="00CC4067" w:rsidP="001D03AF">
      <w:pPr>
        <w:widowControl w:val="0"/>
        <w:spacing w:after="0"/>
        <w:ind w:right="-20"/>
        <w:rPr>
          <w:rFonts w:ascii="Calibri" w:eastAsia="Calibri" w:hAnsi="Calibri" w:cs="Calibri"/>
          <w:i/>
          <w:color w:val="000000"/>
          <w:sz w:val="18"/>
          <w:szCs w:val="18"/>
        </w:rPr>
      </w:pPr>
    </w:p>
    <w:p w14:paraId="5DAA6FD1" w14:textId="6E909817" w:rsidR="00CC4067" w:rsidRDefault="00CC4067" w:rsidP="001D03AF">
      <w:pPr>
        <w:widowControl w:val="0"/>
        <w:spacing w:after="0"/>
        <w:ind w:right="-20"/>
        <w:rPr>
          <w:rFonts w:ascii="Calibri" w:eastAsia="Calibri" w:hAnsi="Calibri" w:cs="Calibri"/>
          <w:i/>
          <w:color w:val="000000"/>
          <w:sz w:val="18"/>
          <w:szCs w:val="18"/>
        </w:rPr>
      </w:pPr>
    </w:p>
    <w:p w14:paraId="3C278B2A" w14:textId="541297CF" w:rsidR="00CC4067" w:rsidRDefault="00CC4067" w:rsidP="001D03AF">
      <w:pPr>
        <w:widowControl w:val="0"/>
        <w:spacing w:after="0"/>
        <w:ind w:right="-20"/>
        <w:rPr>
          <w:rFonts w:ascii="Calibri" w:eastAsia="Calibri" w:hAnsi="Calibri" w:cs="Calibri"/>
          <w:i/>
          <w:color w:val="000000"/>
          <w:sz w:val="18"/>
          <w:szCs w:val="18"/>
        </w:rPr>
      </w:pPr>
    </w:p>
    <w:p w14:paraId="6856B9F6" w14:textId="6229036F" w:rsidR="00CC4067" w:rsidRDefault="00CC4067" w:rsidP="001D03AF">
      <w:pPr>
        <w:widowControl w:val="0"/>
        <w:spacing w:after="0"/>
        <w:ind w:right="-20"/>
        <w:rPr>
          <w:rFonts w:ascii="Calibri" w:eastAsia="Calibri" w:hAnsi="Calibri" w:cs="Calibri"/>
          <w:i/>
          <w:color w:val="000000"/>
          <w:sz w:val="18"/>
          <w:szCs w:val="18"/>
        </w:rPr>
      </w:pPr>
    </w:p>
    <w:p w14:paraId="5A7596D5" w14:textId="6C285D97" w:rsidR="00CC4067" w:rsidRDefault="00CC4067" w:rsidP="001D03AF">
      <w:pPr>
        <w:widowControl w:val="0"/>
        <w:spacing w:after="0"/>
        <w:ind w:right="-20"/>
        <w:rPr>
          <w:rFonts w:ascii="Calibri" w:eastAsia="Calibri" w:hAnsi="Calibri" w:cs="Calibri"/>
          <w:i/>
          <w:color w:val="000000"/>
          <w:sz w:val="18"/>
          <w:szCs w:val="18"/>
        </w:rPr>
      </w:pPr>
    </w:p>
    <w:p w14:paraId="639B5F7E" w14:textId="5AAB4581" w:rsidR="00CC4067" w:rsidRDefault="00CC4067" w:rsidP="001D03AF">
      <w:pPr>
        <w:widowControl w:val="0"/>
        <w:spacing w:after="0"/>
        <w:ind w:right="-20"/>
        <w:rPr>
          <w:rFonts w:ascii="Calibri" w:eastAsia="Calibri" w:hAnsi="Calibri" w:cs="Calibri"/>
          <w:i/>
          <w:color w:val="000000"/>
          <w:sz w:val="18"/>
          <w:szCs w:val="18"/>
        </w:rPr>
      </w:pPr>
    </w:p>
    <w:p w14:paraId="779652CE" w14:textId="5CF3AD15" w:rsidR="00CC4067" w:rsidRDefault="00CC4067" w:rsidP="001D03AF">
      <w:pPr>
        <w:widowControl w:val="0"/>
        <w:spacing w:after="0"/>
        <w:ind w:right="-20"/>
        <w:rPr>
          <w:rFonts w:ascii="Calibri" w:eastAsia="Calibri" w:hAnsi="Calibri" w:cs="Calibri"/>
          <w:i/>
          <w:color w:val="000000"/>
          <w:sz w:val="18"/>
          <w:szCs w:val="18"/>
        </w:rPr>
      </w:pPr>
    </w:p>
    <w:p w14:paraId="0B43EF66" w14:textId="4843DDB1" w:rsidR="00CC4067" w:rsidRDefault="00CC4067" w:rsidP="001D03AF">
      <w:pPr>
        <w:widowControl w:val="0"/>
        <w:spacing w:after="0"/>
        <w:ind w:right="-20"/>
        <w:rPr>
          <w:rFonts w:ascii="Calibri" w:eastAsia="Calibri" w:hAnsi="Calibri" w:cs="Calibri"/>
          <w:i/>
          <w:color w:val="000000"/>
          <w:sz w:val="18"/>
          <w:szCs w:val="18"/>
        </w:rPr>
      </w:pPr>
    </w:p>
    <w:p w14:paraId="6E9CADA2" w14:textId="77777777" w:rsidR="00CC4067" w:rsidRPr="00CC4067" w:rsidRDefault="00CC4067" w:rsidP="001D03AF">
      <w:pPr>
        <w:widowControl w:val="0"/>
        <w:spacing w:after="0"/>
        <w:ind w:right="-20"/>
        <w:rPr>
          <w:i/>
          <w:iCs/>
          <w:color w:val="000000"/>
          <w:sz w:val="18"/>
          <w:szCs w:val="18"/>
          <w:lang w:val="pt-BR"/>
        </w:rPr>
      </w:pP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xperiência"/>
      </w:tblPr>
      <w:tblGrid>
        <w:gridCol w:w="717"/>
        <w:gridCol w:w="8295"/>
      </w:tblGrid>
      <w:tr w:rsidR="005E088C" w:rsidRPr="00C65944" w14:paraId="345295E7" w14:textId="77777777" w:rsidTr="00CC4067">
        <w:tc>
          <w:tcPr>
            <w:tcW w:w="717" w:type="dxa"/>
            <w:tcMar>
              <w:right w:w="216" w:type="dxa"/>
            </w:tcMar>
            <w:vAlign w:val="bottom"/>
          </w:tcPr>
          <w:p w14:paraId="5AEFC4A5" w14:textId="77777777" w:rsidR="005E088C" w:rsidRPr="00C65944" w:rsidRDefault="00075B13" w:rsidP="00075B13">
            <w:pPr>
              <w:pStyle w:val="cones"/>
              <w:rPr>
                <w:rFonts w:ascii="Segoe UI" w:hAnsi="Segoe UI" w:cs="Segoe UI"/>
                <w:sz w:val="20"/>
                <w:szCs w:val="20"/>
              </w:rPr>
            </w:pPr>
            <w:r w:rsidRPr="00C65944">
              <w:rPr>
                <w:rFonts w:ascii="Segoe UI" w:hAnsi="Segoe UI" w:cs="Segoe UI"/>
                <w:noProof/>
                <w:sz w:val="20"/>
                <w:szCs w:val="20"/>
                <w:lang w:val="pt-BR" w:bidi="pt-BR"/>
              </w:rPr>
              <mc:AlternateContent>
                <mc:Choice Requires="wpg">
                  <w:drawing>
                    <wp:inline distT="0" distB="0" distL="0" distR="0" wp14:anchorId="06660668" wp14:editId="13106E92">
                      <wp:extent cx="274320" cy="274320"/>
                      <wp:effectExtent l="0" t="0" r="0" b="0"/>
                      <wp:docPr id="21" name="Ícone de círculo de experiência" descr="Ícone de experiê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írculo do ícone de experiência" descr="Círculo do ícone de experiê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ímbolo do ícone de experiência" descr="Símbolo do ícone de experiê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CD313A" id="Ícone de círculo de experiência" o:spid="_x0000_s1026" alt="Ícone de experiê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">
                      <v:shape id="Círculo do ícone de experiência" o:spid="_x0000_s1027" alt="Círculo do ícone de experiê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experiência" o:spid="_x0000_s1028" alt="Símbolo do ícone de experiê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14:paraId="3B57D9FD" w14:textId="063FB0AB" w:rsidR="005E088C" w:rsidRPr="00C65944" w:rsidRDefault="0082482F" w:rsidP="0004158B">
            <w:pPr>
              <w:pStyle w:val="Ttulo1"/>
              <w:outlineLvl w:val="0"/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Escolaridade:"/>
                <w:tag w:val="Escolaridade:"/>
                <w:id w:val="-2131392780"/>
                <w:placeholder>
                  <w:docPart w:val="67103CB36C0640279B7DDF99A705E453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C65944">
                  <w:rPr>
                    <w:rFonts w:ascii="Segoe UI" w:hAnsi="Segoe UI" w:cs="Segoe UI"/>
                    <w:sz w:val="20"/>
                    <w:szCs w:val="20"/>
                    <w:lang w:val="pt-BR" w:bidi="pt-BR"/>
                  </w:rPr>
                  <w:t>Experiência</w:t>
                </w:r>
              </w:sdtContent>
            </w:sdt>
          </w:p>
        </w:tc>
      </w:tr>
    </w:tbl>
    <w:p w14:paraId="5F4D9456" w14:textId="4EF111A3" w:rsidR="005E088C" w:rsidRPr="00C65944" w:rsidRDefault="00D51255" w:rsidP="00B47E1E">
      <w:pPr>
        <w:pStyle w:val="Ttulo2"/>
        <w:rPr>
          <w:rFonts w:ascii="Segoe UI" w:hAnsi="Segoe UI" w:cs="Segoe UI"/>
          <w:sz w:val="20"/>
          <w:szCs w:val="20"/>
        </w:rPr>
      </w:pPr>
      <w:r w:rsidRPr="00D51255">
        <w:rPr>
          <w:rFonts w:ascii="Segoe UI" w:hAnsi="Segoe UI" w:cs="Segoe UI"/>
          <w:sz w:val="20"/>
          <w:szCs w:val="20"/>
        </w:rPr>
        <w:t>Pré Vendas</w:t>
      </w:r>
      <w:r w:rsidR="005E088C" w:rsidRPr="00C65944">
        <w:rPr>
          <w:rFonts w:ascii="Segoe UI" w:hAnsi="Segoe UI" w:cs="Segoe UI"/>
          <w:sz w:val="20"/>
          <w:szCs w:val="20"/>
          <w:lang w:val="pt-BR" w:bidi="pt-BR"/>
        </w:rPr>
        <w:t xml:space="preserve"> | </w:t>
      </w:r>
      <w:r w:rsidRPr="00D51255">
        <w:rPr>
          <w:rStyle w:val="nfase"/>
          <w:rFonts w:ascii="Segoe UI" w:hAnsi="Segoe UI" w:cs="Segoe UI"/>
          <w:sz w:val="20"/>
          <w:szCs w:val="20"/>
        </w:rPr>
        <w:t>Microrar, Curitiba</w:t>
      </w:r>
    </w:p>
    <w:p w14:paraId="3E4083C7" w14:textId="2135D65D" w:rsidR="005E088C" w:rsidRPr="00C65944" w:rsidRDefault="00D51255" w:rsidP="004F199F">
      <w:pPr>
        <w:pStyle w:val="Ttulo3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Agosto/2021</w:t>
      </w:r>
      <w:r w:rsidR="005E088C" w:rsidRPr="00C65944">
        <w:rPr>
          <w:rFonts w:ascii="Segoe UI" w:hAnsi="Segoe UI" w:cs="Segoe UI"/>
          <w:sz w:val="20"/>
          <w:szCs w:val="20"/>
          <w:lang w:val="pt-BR" w:bidi="pt-BR"/>
        </w:rPr>
        <w:t xml:space="preserve"> – </w:t>
      </w:r>
      <w:r>
        <w:rPr>
          <w:rFonts w:ascii="Segoe UI" w:hAnsi="Segoe UI" w:cs="Segoe UI"/>
          <w:sz w:val="20"/>
          <w:szCs w:val="20"/>
        </w:rPr>
        <w:t>Janeiro/2022</w:t>
      </w:r>
    </w:p>
    <w:p w14:paraId="5FC89E16" w14:textId="101BA48D" w:rsidR="00D51255" w:rsidRPr="00D51255" w:rsidRDefault="00D51255" w:rsidP="00D51255">
      <w:pPr>
        <w:widowControl w:val="0"/>
        <w:spacing w:after="0"/>
        <w:ind w:right="-20"/>
        <w:rPr>
          <w:rFonts w:ascii="Calibri" w:eastAsia="Calibri" w:hAnsi="Calibri" w:cs="Calibri"/>
          <w:i/>
          <w:iCs/>
          <w:color w:val="000000"/>
          <w:sz w:val="18"/>
          <w:szCs w:val="18"/>
        </w:rPr>
      </w:pPr>
      <w:r w:rsidRPr="00D51255">
        <w:rPr>
          <w:rFonts w:ascii="Calibri" w:eastAsia="Calibri" w:hAnsi="Calibri" w:cs="Calibri"/>
          <w:i/>
          <w:iCs/>
          <w:color w:val="000000"/>
          <w:sz w:val="18"/>
          <w:szCs w:val="18"/>
        </w:rPr>
        <w:t>Construção de conteúdo para prospecção; Uso e monitoramento de CRM de vendas; Identificação de dores e problemas do cliente;</w:t>
      </w:r>
    </w:p>
    <w:p w14:paraId="4C0C4FA5" w14:textId="719C3149" w:rsidR="005E088C" w:rsidRPr="00C65944" w:rsidRDefault="00D51255" w:rsidP="00D51255">
      <w:pPr>
        <w:widowControl w:val="0"/>
        <w:spacing w:after="0"/>
        <w:ind w:right="-20"/>
        <w:rPr>
          <w:rFonts w:ascii="Segoe UI" w:hAnsi="Segoe UI" w:cs="Segoe UI"/>
          <w:sz w:val="20"/>
          <w:szCs w:val="20"/>
        </w:rPr>
      </w:pPr>
      <w:r w:rsidRPr="00D51255">
        <w:rPr>
          <w:rFonts w:ascii="Calibri" w:eastAsia="Calibri" w:hAnsi="Calibri" w:cs="Calibri"/>
          <w:i/>
          <w:iCs/>
          <w:color w:val="000000"/>
          <w:sz w:val="18"/>
          <w:szCs w:val="18"/>
        </w:rPr>
        <w:t>Gerar oportunidades para o time de vendedores</w:t>
      </w:r>
      <w:r w:rsidRPr="00D51255">
        <w:rPr>
          <w:rFonts w:ascii="Segoe UI" w:hAnsi="Segoe UI" w:cs="Segoe UI"/>
          <w:sz w:val="20"/>
          <w:szCs w:val="20"/>
        </w:rPr>
        <w:t>.</w:t>
      </w:r>
    </w:p>
    <w:p w14:paraId="0F584B6E" w14:textId="2F305351" w:rsidR="005E088C" w:rsidRPr="00C65944" w:rsidRDefault="00D51255" w:rsidP="00B47E1E">
      <w:pPr>
        <w:pStyle w:val="Ttulo2"/>
        <w:rPr>
          <w:rFonts w:ascii="Segoe UI" w:hAnsi="Segoe UI" w:cs="Segoe UI"/>
          <w:sz w:val="20"/>
          <w:szCs w:val="20"/>
        </w:rPr>
      </w:pPr>
      <w:r w:rsidRPr="00D51255">
        <w:rPr>
          <w:rFonts w:ascii="Segoe UI" w:hAnsi="Segoe UI" w:cs="Segoe UI"/>
          <w:sz w:val="20"/>
          <w:szCs w:val="20"/>
        </w:rPr>
        <w:t>Coordenador de Projetos</w:t>
      </w:r>
      <w:r w:rsidR="005E088C" w:rsidRPr="00C65944">
        <w:rPr>
          <w:rFonts w:ascii="Segoe UI" w:hAnsi="Segoe UI" w:cs="Segoe UI"/>
          <w:sz w:val="20"/>
          <w:szCs w:val="20"/>
          <w:lang w:val="pt-BR" w:bidi="pt-BR"/>
        </w:rPr>
        <w:t xml:space="preserve"> | </w:t>
      </w:r>
      <w:r w:rsidRPr="00D51255">
        <w:rPr>
          <w:rStyle w:val="nfase"/>
          <w:rFonts w:ascii="Segoe UI" w:hAnsi="Segoe UI" w:cs="Segoe UI"/>
          <w:sz w:val="20"/>
          <w:szCs w:val="20"/>
        </w:rPr>
        <w:t>Quality Nextech, Curitiba</w:t>
      </w:r>
    </w:p>
    <w:p w14:paraId="4952704F" w14:textId="32D5876D" w:rsidR="005E088C" w:rsidRPr="00C65944" w:rsidRDefault="00D51255" w:rsidP="004F199F">
      <w:pPr>
        <w:pStyle w:val="Ttulo3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junho/2019</w:t>
      </w:r>
      <w:r w:rsidR="005E088C" w:rsidRPr="00C65944">
        <w:rPr>
          <w:rFonts w:ascii="Segoe UI" w:hAnsi="Segoe UI" w:cs="Segoe UI"/>
          <w:sz w:val="20"/>
          <w:szCs w:val="20"/>
          <w:lang w:val="pt-BR" w:bidi="pt-BR"/>
        </w:rPr>
        <w:t xml:space="preserve"> – </w:t>
      </w:r>
      <w:r>
        <w:rPr>
          <w:rFonts w:ascii="Segoe UI" w:hAnsi="Segoe UI" w:cs="Segoe UI"/>
          <w:sz w:val="20"/>
          <w:szCs w:val="20"/>
        </w:rPr>
        <w:t>agosto/2021</w:t>
      </w:r>
    </w:p>
    <w:p w14:paraId="7AAB6D1F" w14:textId="3EC066BB" w:rsidR="005E088C" w:rsidRDefault="00D51255" w:rsidP="00D51255">
      <w:pPr>
        <w:widowControl w:val="0"/>
        <w:spacing w:after="0"/>
        <w:ind w:right="-20"/>
        <w:rPr>
          <w:rFonts w:ascii="Calibri" w:eastAsia="Calibri" w:hAnsi="Calibri" w:cs="Calibri"/>
          <w:i/>
          <w:iCs/>
          <w:color w:val="000000"/>
          <w:sz w:val="18"/>
          <w:szCs w:val="18"/>
        </w:rPr>
      </w:pPr>
      <w:r w:rsidRPr="00D51255">
        <w:rPr>
          <w:rFonts w:ascii="Calibri" w:eastAsia="Calibri" w:hAnsi="Calibri" w:cs="Calibri"/>
          <w:i/>
          <w:iCs/>
          <w:color w:val="000000"/>
          <w:sz w:val="18"/>
          <w:szCs w:val="18"/>
        </w:rPr>
        <w:t>| Projeto 24x7 |; | 12x36 |; | Projetos Compartilhados |</w:t>
      </w:r>
    </w:p>
    <w:p w14:paraId="69AFB0A0" w14:textId="43C5A1FB" w:rsidR="00D51255" w:rsidRPr="00D51255" w:rsidRDefault="00D51255" w:rsidP="00D51255">
      <w:pPr>
        <w:widowControl w:val="0"/>
        <w:spacing w:after="0"/>
        <w:ind w:right="-20"/>
        <w:rPr>
          <w:rFonts w:ascii="Calibri" w:eastAsia="Calibri" w:hAnsi="Calibri" w:cs="Calibri"/>
          <w:i/>
          <w:iCs/>
          <w:color w:val="000000"/>
          <w:sz w:val="18"/>
          <w:szCs w:val="18"/>
        </w:rPr>
      </w:pPr>
      <w:r w:rsidRPr="00D51255">
        <w:rPr>
          <w:rFonts w:ascii="Calibri" w:eastAsia="Calibri" w:hAnsi="Calibri" w:cs="Calibri"/>
          <w:i/>
          <w:iCs/>
          <w:color w:val="000000"/>
          <w:sz w:val="18"/>
          <w:szCs w:val="18"/>
        </w:rPr>
        <w:t>Após adquirir habilidades essenciais para o cargo de gestão como lider, estava pronto para aceitar um novo desafio. Agora, como coordenador de operações, liderava projeto</w:t>
      </w:r>
      <w:r w:rsidR="005E1008">
        <w:rPr>
          <w:rFonts w:ascii="Calibri" w:eastAsia="Calibri" w:hAnsi="Calibri" w:cs="Calibri"/>
          <w:i/>
          <w:iCs/>
          <w:color w:val="000000"/>
          <w:sz w:val="18"/>
          <w:szCs w:val="18"/>
        </w:rPr>
        <w:t>s</w:t>
      </w:r>
      <w:r w:rsidRPr="00D51255">
        <w:rPr>
          <w:rFonts w:ascii="Calibri" w:eastAsia="Calibri" w:hAnsi="Calibri" w:cs="Calibri"/>
          <w:i/>
          <w:iCs/>
          <w:color w:val="000000"/>
          <w:sz w:val="18"/>
          <w:szCs w:val="18"/>
        </w:rPr>
        <w:t xml:space="preserve"> de grande port</w:t>
      </w:r>
      <w:r w:rsidR="005E1008">
        <w:rPr>
          <w:rFonts w:ascii="Calibri" w:eastAsia="Calibri" w:hAnsi="Calibri" w:cs="Calibri"/>
          <w:i/>
          <w:iCs/>
          <w:color w:val="000000"/>
          <w:sz w:val="18"/>
          <w:szCs w:val="18"/>
        </w:rPr>
        <w:t>e</w:t>
      </w:r>
      <w:r w:rsidRPr="00D51255">
        <w:rPr>
          <w:rFonts w:ascii="Calibri" w:eastAsia="Calibri" w:hAnsi="Calibri" w:cs="Calibri"/>
          <w:i/>
          <w:iCs/>
          <w:color w:val="000000"/>
          <w:sz w:val="18"/>
          <w:szCs w:val="18"/>
        </w:rPr>
        <w:t>. Durante essa jornada de coordenação já tive a oportunidade de</w:t>
      </w:r>
      <w:r w:rsidR="005E1008">
        <w:rPr>
          <w:rFonts w:ascii="Calibri" w:eastAsia="Calibri" w:hAnsi="Calibri" w:cs="Calibri"/>
          <w:i/>
          <w:iCs/>
          <w:color w:val="000000"/>
          <w:sz w:val="18"/>
          <w:szCs w:val="18"/>
        </w:rPr>
        <w:t xml:space="preserve"> </w:t>
      </w:r>
      <w:r w:rsidRPr="00D51255">
        <w:rPr>
          <w:rFonts w:ascii="Calibri" w:eastAsia="Calibri" w:hAnsi="Calibri" w:cs="Calibri"/>
          <w:i/>
          <w:iCs/>
          <w:color w:val="000000"/>
          <w:sz w:val="18"/>
          <w:szCs w:val="18"/>
        </w:rPr>
        <w:t>gerenciar oito operações simultâneas, somando mais de 30 colaboradores.</w:t>
      </w:r>
    </w:p>
    <w:p w14:paraId="7631FB7B" w14:textId="1417CFF5" w:rsidR="00D51255" w:rsidRPr="00D51255" w:rsidRDefault="00D51255" w:rsidP="00D51255">
      <w:pPr>
        <w:widowControl w:val="0"/>
        <w:spacing w:after="0"/>
        <w:ind w:right="-20"/>
        <w:rPr>
          <w:rFonts w:ascii="Calibri" w:eastAsia="Calibri" w:hAnsi="Calibri" w:cs="Calibri"/>
          <w:i/>
          <w:iCs/>
          <w:color w:val="000000"/>
          <w:sz w:val="18"/>
          <w:szCs w:val="18"/>
        </w:rPr>
      </w:pPr>
      <w:r w:rsidRPr="00D51255">
        <w:rPr>
          <w:rFonts w:ascii="Calibri" w:eastAsia="Calibri" w:hAnsi="Calibri" w:cs="Calibri"/>
          <w:i/>
          <w:iCs/>
          <w:color w:val="000000"/>
          <w:sz w:val="18"/>
          <w:szCs w:val="18"/>
        </w:rPr>
        <w:t>Dentre as atividades de meu escopo de trabalho busco a todo momento estar presente em minhas equipes, incentivando-as e ajudando-as a prosseguir na busca da excelência e do crescimento profissional. Continuo praticando as habilidades adquiridas em minhas experiências anteriores, aperfeiçoando-as e renovando-as conforme novos desafios surgem e sempre buscando liderar as equipes com igualdade e reconhecimento.</w:t>
      </w:r>
    </w:p>
    <w:p w14:paraId="79A10F9A" w14:textId="1520A051" w:rsidR="00D51255" w:rsidRPr="00C65944" w:rsidRDefault="00D51255" w:rsidP="00D51255">
      <w:pPr>
        <w:pStyle w:val="Ttulo2"/>
        <w:rPr>
          <w:rFonts w:ascii="Segoe UI" w:hAnsi="Segoe UI" w:cs="Segoe UI"/>
          <w:sz w:val="20"/>
          <w:szCs w:val="20"/>
        </w:rPr>
      </w:pPr>
      <w:r w:rsidRPr="00D51255">
        <w:rPr>
          <w:rFonts w:ascii="Segoe UI" w:hAnsi="Segoe UI" w:cs="Segoe UI"/>
          <w:sz w:val="20"/>
          <w:szCs w:val="20"/>
        </w:rPr>
        <w:t>Lider de projetos</w:t>
      </w:r>
      <w:r w:rsidRPr="00C65944">
        <w:rPr>
          <w:rFonts w:ascii="Segoe UI" w:hAnsi="Segoe UI" w:cs="Segoe UI"/>
          <w:sz w:val="20"/>
          <w:szCs w:val="20"/>
          <w:lang w:val="pt-BR" w:bidi="pt-BR"/>
        </w:rPr>
        <w:t xml:space="preserve"> | </w:t>
      </w:r>
      <w:r w:rsidRPr="00D51255">
        <w:rPr>
          <w:rStyle w:val="nfase"/>
          <w:rFonts w:ascii="Segoe UI" w:hAnsi="Segoe UI" w:cs="Segoe UI"/>
          <w:sz w:val="20"/>
          <w:szCs w:val="20"/>
        </w:rPr>
        <w:t>Quality Nextech, Curitiba</w:t>
      </w:r>
    </w:p>
    <w:p w14:paraId="32E07B9C" w14:textId="36BCEDD8" w:rsidR="00D51255" w:rsidRPr="00C65944" w:rsidRDefault="005E1008" w:rsidP="00D51255">
      <w:pPr>
        <w:pStyle w:val="Ttulo3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Junho/2016 – junho/2019</w:t>
      </w:r>
    </w:p>
    <w:p w14:paraId="58DA7A5F" w14:textId="58FD6CCB" w:rsidR="00D51255" w:rsidRPr="00D51255" w:rsidRDefault="00D51255" w:rsidP="00D51255">
      <w:pPr>
        <w:rPr>
          <w:rFonts w:ascii="Calibri" w:eastAsia="Calibri" w:hAnsi="Calibri" w:cs="Calibri"/>
          <w:i/>
          <w:iCs/>
          <w:color w:val="000000"/>
          <w:sz w:val="18"/>
          <w:szCs w:val="18"/>
        </w:rPr>
      </w:pPr>
      <w:r w:rsidRPr="00D51255">
        <w:rPr>
          <w:rFonts w:ascii="Calibri" w:eastAsia="Calibri" w:hAnsi="Calibri" w:cs="Calibri"/>
          <w:i/>
          <w:iCs/>
          <w:color w:val="000000"/>
          <w:sz w:val="18"/>
          <w:szCs w:val="18"/>
        </w:rPr>
        <w:t>Com apoio e treinamento, pude aprender e aperfeiçoar habilidades de gestão de equipe. Demonstrando real interesse nas pessoas, capacidade técnica e ao mesmo tempo capacidade de liderança, assumi a responsabilidade de liderar</w:t>
      </w:r>
      <w:r w:rsidR="005E1008">
        <w:rPr>
          <w:rFonts w:ascii="Calibri" w:eastAsia="Calibri" w:hAnsi="Calibri" w:cs="Calibri"/>
          <w:i/>
          <w:iCs/>
          <w:color w:val="000000"/>
          <w:sz w:val="18"/>
          <w:szCs w:val="18"/>
        </w:rPr>
        <w:t xml:space="preserve"> 03 projetos simultaneos </w:t>
      </w:r>
      <w:r w:rsidRPr="00D51255">
        <w:rPr>
          <w:rFonts w:ascii="Calibri" w:eastAsia="Calibri" w:hAnsi="Calibri" w:cs="Calibri"/>
          <w:i/>
          <w:iCs/>
          <w:color w:val="000000"/>
          <w:sz w:val="18"/>
          <w:szCs w:val="18"/>
        </w:rPr>
        <w:t xml:space="preserve">em torno de </w:t>
      </w:r>
      <w:r w:rsidR="005E1008">
        <w:rPr>
          <w:rFonts w:ascii="Calibri" w:eastAsia="Calibri" w:hAnsi="Calibri" w:cs="Calibri"/>
          <w:i/>
          <w:iCs/>
          <w:color w:val="000000"/>
          <w:sz w:val="18"/>
          <w:szCs w:val="18"/>
        </w:rPr>
        <w:t>09</w:t>
      </w:r>
      <w:r w:rsidRPr="00D51255">
        <w:rPr>
          <w:rFonts w:ascii="Calibri" w:eastAsia="Calibri" w:hAnsi="Calibri" w:cs="Calibri"/>
          <w:i/>
          <w:iCs/>
          <w:color w:val="000000"/>
          <w:sz w:val="18"/>
          <w:szCs w:val="18"/>
        </w:rPr>
        <w:t xml:space="preserve"> funcionários de Service Desk Nível 1, que tinham o papel de entregar um serviço de excelência, atendendo em torno de 15 mil ligações/mês e tendo participação em mais de 700 processos diferentes.</w:t>
      </w:r>
    </w:p>
    <w:p w14:paraId="0DF3C054" w14:textId="1CCCAC3B" w:rsidR="00D51255" w:rsidRPr="00D51255" w:rsidRDefault="00D51255" w:rsidP="00D51255">
      <w:pPr>
        <w:rPr>
          <w:rFonts w:ascii="Calibri" w:eastAsia="Calibri" w:hAnsi="Calibri" w:cs="Calibri"/>
          <w:i/>
          <w:iCs/>
          <w:color w:val="000000"/>
          <w:sz w:val="18"/>
          <w:szCs w:val="18"/>
        </w:rPr>
      </w:pPr>
      <w:r w:rsidRPr="00D51255">
        <w:rPr>
          <w:rFonts w:ascii="Calibri" w:eastAsia="Calibri" w:hAnsi="Calibri" w:cs="Calibri"/>
          <w:i/>
          <w:iCs/>
          <w:color w:val="000000"/>
          <w:sz w:val="18"/>
          <w:szCs w:val="18"/>
        </w:rPr>
        <w:t>Com um escopo de trabalho muito diversificado, tive a oportunidade de aprender e aperfeiçoar inúmeras habilidades, dentre elas: gestão de equipe, pessoas e indicadores, gerenciamento de chamados, incidentes e base de conhecimento. Criação, análise e melhoria de processos de TI baseados em ITIL, com foco nos objetivos estratégicos do cliente. Gerenciamento e análise de pesquisa de satisfação. Gerenciamento de catálogo de serviço, podendo até mesmo citar a grande oportunidade que tive de participar diretamente na implantação do sistema de gestão de serviços de TI, Service Now. Uma ferramenta poderosíssima e altamente adaptável aos requisitos de cada cliente.</w:t>
      </w:r>
    </w:p>
    <w:p w14:paraId="07F11A85" w14:textId="48447C5B" w:rsidR="001D03AF" w:rsidRPr="00C65944" w:rsidRDefault="00D51255" w:rsidP="005E088C">
      <w:pPr>
        <w:rPr>
          <w:rFonts w:ascii="Segoe UI" w:hAnsi="Segoe UI" w:cs="Segoe UI"/>
          <w:sz w:val="20"/>
          <w:szCs w:val="20"/>
        </w:rPr>
      </w:pPr>
      <w:r w:rsidRPr="00D51255">
        <w:rPr>
          <w:rFonts w:ascii="Calibri" w:eastAsia="Calibri" w:hAnsi="Calibri" w:cs="Calibri"/>
          <w:i/>
          <w:iCs/>
          <w:color w:val="000000"/>
          <w:sz w:val="18"/>
          <w:szCs w:val="18"/>
        </w:rPr>
        <w:t>Destaco que a experiência adquirida com liderança de equipe, me ajudou muito a ser o profissional que sou hoje, abrindo inúmeras oportunidade de crescimento na área de gestão e aumentando exponencialmente meu conhecimento nos processos de TI.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717"/>
        <w:gridCol w:w="8295"/>
      </w:tblGrid>
      <w:tr w:rsidR="00143224" w:rsidRPr="00C65944" w14:paraId="52CA501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D864A15" w14:textId="77777777" w:rsidR="00143224" w:rsidRPr="00C65944" w:rsidRDefault="00075B13" w:rsidP="00075B13">
            <w:pPr>
              <w:pStyle w:val="cones"/>
              <w:rPr>
                <w:rFonts w:ascii="Segoe UI" w:hAnsi="Segoe UI" w:cs="Segoe UI"/>
                <w:sz w:val="20"/>
                <w:szCs w:val="20"/>
              </w:rPr>
            </w:pPr>
            <w:r w:rsidRPr="00C65944">
              <w:rPr>
                <w:rFonts w:ascii="Segoe UI" w:hAnsi="Segoe UI" w:cs="Segoe UI"/>
                <w:noProof/>
                <w:sz w:val="20"/>
                <w:szCs w:val="20"/>
                <w:lang w:val="pt-BR" w:bidi="pt-BR"/>
              </w:rPr>
              <mc:AlternateContent>
                <mc:Choice Requires="wpg">
                  <w:drawing>
                    <wp:inline distT="0" distB="0" distL="0" distR="0" wp14:anchorId="786E7FA6" wp14:editId="4223EE61">
                      <wp:extent cx="274320" cy="274320"/>
                      <wp:effectExtent l="0" t="0" r="0" b="0"/>
                      <wp:docPr id="24" name="Habilidades no ícone de círculo" descr="Ícone de habil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írculo do ícone de habilidades" descr="Círculo do ícone de habil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ímbolo do ícone de habilidades parte 1" descr="Símbolo do ícone de habilidades parte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ímbolo do ícone de habilidades parte 2" descr="Símbolo do ícone de habilidades part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ímbolo do ícone de habilidades parte 3" descr="Símbolo do ícone de habilidades part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ímbolo do ícone de habilidades parte 4" descr="Símbolo do ícone de habilidades part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4FBD58" id="Habilidades no ícone de círculo" o:spid="_x0000_s1026" alt="Ícone de habil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CLzmJGUyEAABLOAAAOAAAAAAAAAAAAAAAAAC4CAABkcnMvZTJvRG9jLnht&#10;bFBLAQItABQABgAIAAAAIQAYauyH2QAAAAMBAAAPAAAAAAAAAAAAAAAAAK0jAABkcnMvZG93bnJl&#10;di54bWxQSwUGAAAAAAQABADzAAAAsyQAAAAA&#10;">
                      <v:shape id="Círculo do ícone de habilidades" o:spid="_x0000_s1027" alt="Círculo do ícone de habilida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habilidades parte 1" o:spid="_x0000_s1028" alt="Símbolo do ícone de habilidades parte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ímbolo do ícone de habilidades parte 2" o:spid="_x0000_s1029" alt="Símbolo do ícone de habilidades parte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ímbolo do ícone de habilidades parte 3" o:spid="_x0000_s1030" alt="Símbolo do ícone de habilidades parte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ímbolo do ícone de habilidades parte 4" o:spid="_x0000_s1031" alt="Símbolo do ícone de habilidades parte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3D4B902" w14:textId="14675C4C" w:rsidR="00143224" w:rsidRPr="00C65944" w:rsidRDefault="0082482F" w:rsidP="00AD6216">
            <w:pPr>
              <w:pStyle w:val="Ttulo1"/>
              <w:outlineLvl w:val="0"/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Habilidades:"/>
                <w:tag w:val="Habilidades:"/>
                <w:id w:val="-925109897"/>
                <w:placeholder>
                  <w:docPart w:val="CEE524D117724B338216473AD0D5B7AE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C65944">
                  <w:rPr>
                    <w:rFonts w:ascii="Segoe UI" w:hAnsi="Segoe UI" w:cs="Segoe UI"/>
                    <w:sz w:val="20"/>
                    <w:szCs w:val="20"/>
                    <w:lang w:val="pt-BR" w:bidi="pt-BR"/>
                  </w:rPr>
                  <w:t>Habilidades</w:t>
                </w:r>
              </w:sdtContent>
            </w:sdt>
          </w:p>
        </w:tc>
      </w:tr>
    </w:tbl>
    <w:tbl>
      <w:tblPr>
        <w:tblStyle w:val="TabeladeGrade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4154"/>
        <w:gridCol w:w="4152"/>
      </w:tblGrid>
      <w:tr w:rsidR="00143224" w:rsidRPr="00C65944" w14:paraId="29305BD1" w14:textId="77777777" w:rsidTr="00565B06">
        <w:tc>
          <w:tcPr>
            <w:tcW w:w="4320" w:type="dxa"/>
          </w:tcPr>
          <w:p w14:paraId="366FCF23" w14:textId="606FFCBC" w:rsidR="00143224" w:rsidRPr="00C65944" w:rsidRDefault="00C65944" w:rsidP="00565B06">
            <w:pPr>
              <w:pStyle w:val="Commarcadores"/>
              <w:spacing w:after="80"/>
              <w:rPr>
                <w:rFonts w:ascii="Segoe UI" w:hAnsi="Segoe UI" w:cs="Segoe UI"/>
                <w:sz w:val="20"/>
                <w:szCs w:val="20"/>
              </w:rPr>
            </w:pPr>
            <w:r w:rsidRPr="00C65944">
              <w:rPr>
                <w:rFonts w:ascii="Segoe UI" w:hAnsi="Segoe UI" w:cs="Segoe UI"/>
                <w:sz w:val="20"/>
                <w:szCs w:val="20"/>
              </w:rPr>
              <w:t>Adaptabilidade e atualizações constantes</w:t>
            </w:r>
          </w:p>
          <w:p w14:paraId="67732091" w14:textId="77777777" w:rsidR="001D03AF" w:rsidRDefault="00C65944" w:rsidP="001D03AF">
            <w:pPr>
              <w:pStyle w:val="Commarcadores"/>
              <w:spacing w:after="80"/>
              <w:rPr>
                <w:rFonts w:ascii="Segoe UI" w:hAnsi="Segoe UI" w:cs="Segoe UI"/>
                <w:sz w:val="20"/>
                <w:szCs w:val="20"/>
              </w:rPr>
            </w:pPr>
            <w:r w:rsidRPr="00C65944">
              <w:rPr>
                <w:rFonts w:ascii="Segoe UI" w:hAnsi="Segoe UI" w:cs="Segoe UI"/>
                <w:sz w:val="20"/>
                <w:szCs w:val="20"/>
              </w:rPr>
              <w:t>Agilidade</w:t>
            </w:r>
          </w:p>
          <w:p w14:paraId="7660783C" w14:textId="77777777" w:rsidR="001D03AF" w:rsidRPr="001D03AF" w:rsidRDefault="001D03AF" w:rsidP="001D03AF">
            <w:pPr>
              <w:pStyle w:val="Commarcadores"/>
              <w:spacing w:after="80"/>
              <w:rPr>
                <w:rFonts w:ascii="Segoe UI" w:hAnsi="Segoe UI" w:cs="Segoe UI"/>
                <w:sz w:val="20"/>
                <w:szCs w:val="20"/>
              </w:rPr>
            </w:pPr>
            <w:r w:rsidRPr="001D03A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Facilidade com comunicação</w:t>
            </w:r>
          </w:p>
          <w:p w14:paraId="79FC6FAD" w14:textId="77777777" w:rsidR="001D03AF" w:rsidRPr="001D03AF" w:rsidRDefault="001D03AF" w:rsidP="001D03AF">
            <w:pPr>
              <w:pStyle w:val="Commarcadores"/>
              <w:spacing w:after="80"/>
              <w:rPr>
                <w:rFonts w:ascii="Segoe UI" w:hAnsi="Segoe UI" w:cs="Segoe UI"/>
                <w:sz w:val="20"/>
                <w:szCs w:val="20"/>
              </w:rPr>
            </w:pPr>
            <w:r w:rsidRPr="001D03A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Liderança</w:t>
            </w:r>
            <w:r w:rsidRPr="001D03A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e o</w:t>
            </w:r>
            <w:r w:rsidRPr="001D03A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rganização</w:t>
            </w:r>
          </w:p>
          <w:p w14:paraId="44DF1EAC" w14:textId="14FAF101" w:rsidR="001D03AF" w:rsidRPr="001D03AF" w:rsidRDefault="001D03AF" w:rsidP="001D03AF">
            <w:pPr>
              <w:pStyle w:val="Commarcadores"/>
              <w:spacing w:after="80"/>
              <w:rPr>
                <w:rFonts w:ascii="Segoe UI" w:hAnsi="Segoe UI" w:cs="Segoe UI"/>
                <w:sz w:val="20"/>
                <w:szCs w:val="20"/>
              </w:rPr>
            </w:pPr>
            <w:r w:rsidRPr="001D03AF">
              <w:rPr>
                <w:rFonts w:ascii="Segoe UI" w:hAnsi="Segoe UI" w:cs="Segoe UI"/>
                <w:sz w:val="20"/>
                <w:szCs w:val="20"/>
              </w:rPr>
              <w:t>Cultura de aprendizagem</w:t>
            </w:r>
          </w:p>
          <w:p w14:paraId="7A6A3572" w14:textId="1529059E" w:rsidR="001D03AF" w:rsidRPr="00C65944" w:rsidRDefault="001D03AF" w:rsidP="001D03AF">
            <w:pPr>
              <w:pStyle w:val="Commarcadores"/>
              <w:numPr>
                <w:ilvl w:val="0"/>
                <w:numId w:val="0"/>
              </w:numPr>
              <w:spacing w:after="80"/>
              <w:ind w:left="36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320" w:type="dxa"/>
            <w:tcMar>
              <w:left w:w="576" w:type="dxa"/>
            </w:tcMar>
          </w:tcPr>
          <w:p w14:paraId="7EDFAFB1" w14:textId="57A1F870" w:rsidR="00F904FC" w:rsidRPr="00C65944" w:rsidRDefault="00C65944" w:rsidP="00565B06">
            <w:pPr>
              <w:pStyle w:val="Commarcadores"/>
              <w:spacing w:after="80"/>
              <w:ind w:left="235"/>
              <w:rPr>
                <w:rFonts w:ascii="Segoe UI" w:hAnsi="Segoe UI" w:cs="Segoe UI"/>
                <w:sz w:val="20"/>
                <w:szCs w:val="20"/>
              </w:rPr>
            </w:pPr>
            <w:r w:rsidRPr="00C65944">
              <w:rPr>
                <w:rFonts w:ascii="Segoe UI" w:hAnsi="Segoe UI" w:cs="Segoe UI"/>
                <w:sz w:val="20"/>
                <w:szCs w:val="20"/>
              </w:rPr>
              <w:t>Conexão e empatia</w:t>
            </w:r>
          </w:p>
          <w:p w14:paraId="734263B2" w14:textId="77777777" w:rsidR="00F904FC" w:rsidRDefault="00C65944" w:rsidP="00565B06">
            <w:pPr>
              <w:pStyle w:val="Commarcadores"/>
              <w:spacing w:after="80"/>
              <w:ind w:left="235"/>
              <w:rPr>
                <w:rFonts w:ascii="Segoe UI" w:hAnsi="Segoe UI" w:cs="Segoe UI"/>
                <w:sz w:val="20"/>
                <w:szCs w:val="20"/>
              </w:rPr>
            </w:pPr>
            <w:r w:rsidRPr="00C65944">
              <w:rPr>
                <w:rFonts w:ascii="Segoe UI" w:hAnsi="Segoe UI" w:cs="Segoe UI"/>
                <w:sz w:val="20"/>
                <w:szCs w:val="20"/>
              </w:rPr>
              <w:t xml:space="preserve">Saúde e bem-estar </w:t>
            </w:r>
          </w:p>
          <w:p w14:paraId="5C3BD3CD" w14:textId="77777777" w:rsidR="001D03AF" w:rsidRPr="001D03AF" w:rsidRDefault="001D03AF" w:rsidP="00565B06">
            <w:pPr>
              <w:pStyle w:val="Commarcadores"/>
              <w:spacing w:after="80"/>
              <w:ind w:left="235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Proativo</w:t>
            </w:r>
          </w:p>
          <w:p w14:paraId="26CC1523" w14:textId="77777777" w:rsidR="001D03AF" w:rsidRPr="001D03AF" w:rsidRDefault="001D03AF" w:rsidP="00565B06">
            <w:pPr>
              <w:pStyle w:val="Commarcadores"/>
              <w:spacing w:after="80"/>
              <w:ind w:left="235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Trabalhar em grupo</w:t>
            </w:r>
          </w:p>
          <w:p w14:paraId="6664196D" w14:textId="61C9353F" w:rsidR="001D03AF" w:rsidRPr="00C65944" w:rsidRDefault="001D03AF" w:rsidP="00565B06">
            <w:pPr>
              <w:pStyle w:val="Commarcadores"/>
              <w:spacing w:after="80"/>
              <w:ind w:left="235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Gosto de novos desafios</w:t>
            </w:r>
          </w:p>
        </w:tc>
      </w:tr>
    </w:tbl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721"/>
        <w:gridCol w:w="8291"/>
      </w:tblGrid>
      <w:tr w:rsidR="00AC7C34" w:rsidRPr="00C65944" w14:paraId="06E7D10E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3F3F2603" w14:textId="77777777" w:rsidR="00AC7C34" w:rsidRPr="00C65944" w:rsidRDefault="00075B13" w:rsidP="00075B13">
            <w:pPr>
              <w:pStyle w:val="cones"/>
              <w:rPr>
                <w:rFonts w:ascii="Segoe UI" w:hAnsi="Segoe UI" w:cs="Segoe UI"/>
                <w:sz w:val="20"/>
                <w:szCs w:val="20"/>
              </w:rPr>
            </w:pPr>
            <w:r w:rsidRPr="00C65944">
              <w:rPr>
                <w:rFonts w:ascii="Segoe UI" w:hAnsi="Segoe UI" w:cs="Segoe UI"/>
                <w:noProof/>
                <w:sz w:val="20"/>
                <w:szCs w:val="20"/>
                <w:lang w:val="pt-BR" w:bidi="pt-BR"/>
              </w:rPr>
              <mc:AlternateContent>
                <mc:Choice Requires="wpg">
                  <w:drawing>
                    <wp:inline distT="0" distB="0" distL="0" distR="0" wp14:anchorId="777CC871" wp14:editId="092282A7">
                      <wp:extent cx="274320" cy="274320"/>
                      <wp:effectExtent l="0" t="0" r="0" b="0"/>
                      <wp:docPr id="46" name="Atividades no ícone de círculo" descr="Ícone de ativ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tividades no ícone de círculo" descr="Atividades no ícone de círc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Símbolo do ícone de atividades parte 1" descr="Símbolo do ícone de atividades parte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Símbolo do ícone de atividades parte 2" descr="Símbolo do ícone de atividades parte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Símbolo do ícone de atividades parte 3" descr="Símbolo do ícone de atividades part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C89770" id="Atividades no ícone de círculo" o:spid="_x0000_s1026" alt="Ícone de ativ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">
                      <v:shape id="_x0000_s1027" alt="Atividades no ícone de círcul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atividades parte 1" o:spid="_x0000_s1028" alt="Símbolo do ícone de atividades parte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ímbolo do ícone de atividades parte 2" o:spid="_x0000_s1029" alt="Símbolo do ícone de atividades parte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ímbolo do ícone de atividades parte 3" o:spid="_x0000_s1030" alt="Símbolo do ícone de atividades parte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4A206B2" w14:textId="77777777" w:rsidR="00AC7C34" w:rsidRPr="00C65944" w:rsidRDefault="0082482F" w:rsidP="00AD6216">
            <w:pPr>
              <w:pStyle w:val="Ttulo1"/>
              <w:outlineLvl w:val="0"/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Atividades:"/>
                <w:tag w:val="Atividades:"/>
                <w:id w:val="-2061776476"/>
                <w:placeholder>
                  <w:docPart w:val="29E5E11123EE4CE7AA5429C75C5C4E81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C65944">
                  <w:rPr>
                    <w:rFonts w:ascii="Segoe UI" w:hAnsi="Segoe UI" w:cs="Segoe UI"/>
                    <w:sz w:val="20"/>
                    <w:szCs w:val="20"/>
                    <w:lang w:val="pt-BR" w:bidi="pt-BR"/>
                  </w:rPr>
                  <w:t>Atividades</w:t>
                </w:r>
              </w:sdtContent>
            </w:sdt>
          </w:p>
        </w:tc>
      </w:tr>
    </w:tbl>
    <w:p w14:paraId="064BB944" w14:textId="7966DABF" w:rsidR="007A0F44" w:rsidRPr="0033160F" w:rsidRDefault="00A75B82" w:rsidP="00316CE4">
      <w:pPr>
        <w:rPr>
          <w:rFonts w:ascii="Calibri" w:eastAsia="Calibri" w:hAnsi="Calibri" w:cs="Calibri"/>
          <w:i/>
          <w:iCs/>
          <w:color w:val="000000"/>
          <w:sz w:val="18"/>
          <w:szCs w:val="18"/>
        </w:rPr>
      </w:pPr>
      <w:r w:rsidRPr="0033160F">
        <w:rPr>
          <w:rFonts w:ascii="Calibri" w:eastAsia="Calibri" w:hAnsi="Calibri" w:cs="Calibri"/>
          <w:i/>
          <w:iCs/>
          <w:color w:val="000000"/>
          <w:sz w:val="18"/>
          <w:szCs w:val="18"/>
        </w:rPr>
        <w:t>Estou focado em conquistar o cargo de desenvolvedor, estou em transição de carreira.</w:t>
      </w:r>
    </w:p>
    <w:p w14:paraId="79E2BF01" w14:textId="30E7606C" w:rsidR="00A75B82" w:rsidRPr="0033160F" w:rsidRDefault="00A75B82" w:rsidP="00316CE4">
      <w:pPr>
        <w:rPr>
          <w:rFonts w:ascii="Calibri" w:eastAsia="Calibri" w:hAnsi="Calibri" w:cs="Calibri"/>
          <w:i/>
          <w:iCs/>
          <w:color w:val="000000"/>
          <w:sz w:val="18"/>
          <w:szCs w:val="18"/>
        </w:rPr>
      </w:pPr>
      <w:r w:rsidRPr="0033160F">
        <w:rPr>
          <w:rFonts w:ascii="Calibri" w:eastAsia="Calibri" w:hAnsi="Calibri" w:cs="Calibri"/>
          <w:i/>
          <w:iCs/>
          <w:color w:val="000000"/>
          <w:sz w:val="18"/>
          <w:szCs w:val="18"/>
        </w:rPr>
        <w:t>Estou estudando diariamente para ampliar minhas skills.</w:t>
      </w:r>
    </w:p>
    <w:p w14:paraId="5585923D" w14:textId="622141D5" w:rsidR="00A75B82" w:rsidRPr="0033160F" w:rsidRDefault="00A75B82" w:rsidP="00316CE4">
      <w:pPr>
        <w:rPr>
          <w:rFonts w:ascii="Calibri" w:eastAsia="Calibri" w:hAnsi="Calibri" w:cs="Calibri"/>
          <w:i/>
          <w:iCs/>
          <w:color w:val="000000"/>
          <w:sz w:val="18"/>
          <w:szCs w:val="18"/>
        </w:rPr>
      </w:pPr>
      <w:r w:rsidRPr="0033160F">
        <w:rPr>
          <w:rFonts w:ascii="Calibri" w:eastAsia="Calibri" w:hAnsi="Calibri" w:cs="Calibri"/>
          <w:i/>
          <w:iCs/>
          <w:color w:val="000000"/>
          <w:sz w:val="18"/>
          <w:szCs w:val="18"/>
        </w:rPr>
        <w:t>Conto com sua ajuda para performar minha carreira de juninho e logo me tornarei sênior.</w:t>
      </w:r>
    </w:p>
    <w:sectPr w:rsidR="00A75B82" w:rsidRPr="0033160F" w:rsidSect="00C35C81">
      <w:footerReference w:type="default" r:id="rId12"/>
      <w:headerReference w:type="first" r:id="rId13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1EC47" w14:textId="77777777" w:rsidR="0082482F" w:rsidRDefault="0082482F" w:rsidP="00F534FB">
      <w:pPr>
        <w:spacing w:after="0"/>
      </w:pPr>
      <w:r>
        <w:separator/>
      </w:r>
    </w:p>
  </w:endnote>
  <w:endnote w:type="continuationSeparator" w:id="0">
    <w:p w14:paraId="075ABBE2" w14:textId="77777777" w:rsidR="0082482F" w:rsidRDefault="0082482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59990F" w14:textId="77777777" w:rsidR="00056FE7" w:rsidRDefault="00056FE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316CE4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8780F" w14:textId="77777777" w:rsidR="0082482F" w:rsidRDefault="0082482F" w:rsidP="00F534FB">
      <w:pPr>
        <w:spacing w:after="0"/>
      </w:pPr>
      <w:r>
        <w:separator/>
      </w:r>
    </w:p>
  </w:footnote>
  <w:footnote w:type="continuationSeparator" w:id="0">
    <w:p w14:paraId="0C975C02" w14:textId="77777777" w:rsidR="0082482F" w:rsidRDefault="0082482F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51954" w14:textId="77777777" w:rsidR="005324B1" w:rsidRDefault="005324B1">
    <w:pPr>
      <w:pStyle w:val="Cabealho"/>
    </w:pPr>
    <w:r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B9BA39F" wp14:editId="5F0F7F3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247900"/>
              <wp:effectExtent l="0" t="0" r="2540" b="0"/>
              <wp:wrapNone/>
              <wp:docPr id="1" name="Retângul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24790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447A44" w14:textId="77777777" w:rsidR="0031644C" w:rsidRDefault="0031644C" w:rsidP="0031644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9BA39F" id="Retângulo 1" o:spid="_x0000_s1026" alt="&quot;&quot;" style="position:absolute;margin-left:560.8pt;margin-top:0;width:612pt;height:177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" fillcolor="#f7f7f7 [3214]" stroked="f" strokeweight="1pt">
              <v:textbox>
                <w:txbxContent>
                  <w:p w14:paraId="0B447A44" w14:textId="77777777" w:rsidR="0031644C" w:rsidRDefault="0031644C" w:rsidP="0031644C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285348">
    <w:abstractNumId w:val="9"/>
  </w:num>
  <w:num w:numId="2" w16cid:durableId="265577756">
    <w:abstractNumId w:val="9"/>
    <w:lvlOverride w:ilvl="0">
      <w:startOverride w:val="1"/>
    </w:lvlOverride>
  </w:num>
  <w:num w:numId="3" w16cid:durableId="31855575">
    <w:abstractNumId w:val="10"/>
  </w:num>
  <w:num w:numId="4" w16cid:durableId="1399746630">
    <w:abstractNumId w:val="13"/>
  </w:num>
  <w:num w:numId="5" w16cid:durableId="171071538">
    <w:abstractNumId w:val="8"/>
  </w:num>
  <w:num w:numId="6" w16cid:durableId="8915742">
    <w:abstractNumId w:val="7"/>
  </w:num>
  <w:num w:numId="7" w16cid:durableId="2028797998">
    <w:abstractNumId w:val="6"/>
  </w:num>
  <w:num w:numId="8" w16cid:durableId="1827554753">
    <w:abstractNumId w:val="5"/>
  </w:num>
  <w:num w:numId="9" w16cid:durableId="1971979689">
    <w:abstractNumId w:val="4"/>
  </w:num>
  <w:num w:numId="10" w16cid:durableId="1775127914">
    <w:abstractNumId w:val="3"/>
  </w:num>
  <w:num w:numId="11" w16cid:durableId="1524437357">
    <w:abstractNumId w:val="2"/>
  </w:num>
  <w:num w:numId="12" w16cid:durableId="295453507">
    <w:abstractNumId w:val="1"/>
  </w:num>
  <w:num w:numId="13" w16cid:durableId="510948369">
    <w:abstractNumId w:val="0"/>
  </w:num>
  <w:num w:numId="14" w16cid:durableId="2078702878">
    <w:abstractNumId w:val="12"/>
  </w:num>
  <w:num w:numId="15" w16cid:durableId="15109466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65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4065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D03AF"/>
    <w:rsid w:val="001E08A4"/>
    <w:rsid w:val="0020735F"/>
    <w:rsid w:val="002146F8"/>
    <w:rsid w:val="00215593"/>
    <w:rsid w:val="00217917"/>
    <w:rsid w:val="002372E8"/>
    <w:rsid w:val="0023768B"/>
    <w:rsid w:val="00242273"/>
    <w:rsid w:val="0025163F"/>
    <w:rsid w:val="00254330"/>
    <w:rsid w:val="00260F01"/>
    <w:rsid w:val="00275C94"/>
    <w:rsid w:val="00277638"/>
    <w:rsid w:val="0028164F"/>
    <w:rsid w:val="002823BE"/>
    <w:rsid w:val="00286A18"/>
    <w:rsid w:val="00297ED0"/>
    <w:rsid w:val="002A4EDA"/>
    <w:rsid w:val="002B01E3"/>
    <w:rsid w:val="002B3FC8"/>
    <w:rsid w:val="002F10E7"/>
    <w:rsid w:val="002F69E4"/>
    <w:rsid w:val="00300A98"/>
    <w:rsid w:val="0030724A"/>
    <w:rsid w:val="0031644C"/>
    <w:rsid w:val="00316CE4"/>
    <w:rsid w:val="00323C3F"/>
    <w:rsid w:val="003279A4"/>
    <w:rsid w:val="0033160F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3751"/>
    <w:rsid w:val="005106C0"/>
    <w:rsid w:val="005247B7"/>
    <w:rsid w:val="005324B1"/>
    <w:rsid w:val="005372FA"/>
    <w:rsid w:val="005405C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1008"/>
    <w:rsid w:val="005E6E43"/>
    <w:rsid w:val="005E7A65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020C"/>
    <w:rsid w:val="006A4C72"/>
    <w:rsid w:val="006B770D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2482F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5B82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65944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C4067"/>
    <w:rsid w:val="00CD1043"/>
    <w:rsid w:val="00CE2C76"/>
    <w:rsid w:val="00D046EF"/>
    <w:rsid w:val="00D22E33"/>
    <w:rsid w:val="00D35BBD"/>
    <w:rsid w:val="00D37FAD"/>
    <w:rsid w:val="00D51255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0AC7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46AB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9837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pt-P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Ttulo1">
    <w:name w:val="heading 1"/>
    <w:basedOn w:val="Normal"/>
    <w:link w:val="Ttulo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oEspaoReservado">
    <w:name w:val="Placeholder Text"/>
    <w:basedOn w:val="Fontepargpadro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acomgrade">
    <w:name w:val="Table Grid"/>
    <w:basedOn w:val="Tabe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515"/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B437C"/>
    <w:pPr>
      <w:spacing w:after="0"/>
    </w:pPr>
  </w:style>
  <w:style w:type="paragraph" w:customStyle="1" w:styleId="Informaesdecontato">
    <w:name w:val="Informações de conta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5B437C"/>
  </w:style>
  <w:style w:type="paragraph" w:styleId="Rodap">
    <w:name w:val="footer"/>
    <w:basedOn w:val="Normal"/>
    <w:link w:val="RodapChar"/>
    <w:uiPriority w:val="99"/>
    <w:unhideWhenUsed/>
    <w:rsid w:val="00297ED0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297ED0"/>
  </w:style>
  <w:style w:type="character" w:customStyle="1" w:styleId="Ttulo2Char">
    <w:name w:val="Título 2 Char"/>
    <w:basedOn w:val="Fontepargpadro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Numerada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eladeGradeClara">
    <w:name w:val="Grid Table Light"/>
    <w:basedOn w:val="Tabe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arcadore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e">
    <w:name w:val="Emphasis"/>
    <w:basedOn w:val="Fontepargpadro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har">
    <w:name w:val="Subtítulo Char"/>
    <w:basedOn w:val="Fontepargpadro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oLivro">
    <w:name w:val="Book Title"/>
    <w:basedOn w:val="Fontepargpadro"/>
    <w:uiPriority w:val="33"/>
    <w:semiHidden/>
    <w:unhideWhenUsed/>
    <w:rsid w:val="00581515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81515"/>
    <w:rPr>
      <w:i/>
      <w:iCs/>
      <w:color w:val="77448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81515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har">
    <w:name w:val="Título 8 Char"/>
    <w:basedOn w:val="Fontepargpadro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81515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81515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1515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1515"/>
    <w:rPr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1515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15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1515"/>
    <w:rPr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515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81515"/>
    <w:rPr>
      <w:rFonts w:ascii="Consolas" w:hAnsi="Consolas"/>
      <w:szCs w:val="21"/>
    </w:rPr>
  </w:style>
  <w:style w:type="table" w:styleId="SimplesTabela2">
    <w:name w:val="Plain Table 2"/>
    <w:basedOn w:val="Tabe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ones">
    <w:name w:val="Ícones"/>
    <w:basedOn w:val="Normal"/>
    <w:uiPriority w:val="4"/>
    <w:qFormat/>
    <w:rsid w:val="00BD2DD6"/>
    <w:pPr>
      <w:spacing w:after="20"/>
      <w:jc w:val="center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72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720C"/>
    <w:rPr>
      <w:b/>
      <w:bCs/>
      <w:szCs w:val="20"/>
    </w:rPr>
  </w:style>
  <w:style w:type="paragraph" w:styleId="PargrafodaLista">
    <w:name w:val="List Paragraph"/>
    <w:basedOn w:val="Normal"/>
    <w:uiPriority w:val="34"/>
    <w:unhideWhenUsed/>
    <w:rsid w:val="00316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4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\AppData\Roaming\Microsoft\Templates\Curr&#237;culo%20de%20escolar%20(Design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F40AA0732847C8BDA4EAD1D81022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FAA1D0-D417-4AD5-9425-57767C6A6EFD}"/>
      </w:docPartPr>
      <w:docPartBody>
        <w:p w:rsidR="0004102B" w:rsidRDefault="000E33E5">
          <w:pPr>
            <w:pStyle w:val="97F40AA0732847C8BDA4EAD1D810229D"/>
          </w:pPr>
          <w:r w:rsidRPr="009D0878">
            <w:rPr>
              <w:lang w:val="pt-BR" w:bidi="pt-BR"/>
            </w:rPr>
            <w:t>Endereço</w:t>
          </w:r>
        </w:p>
      </w:docPartBody>
    </w:docPart>
    <w:docPart>
      <w:docPartPr>
        <w:name w:val="B64E2E4813774D358D76776CE11C37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494BFF-533F-4390-9C75-8B902484D50A}"/>
      </w:docPartPr>
      <w:docPartBody>
        <w:p w:rsidR="0004102B" w:rsidRDefault="000E33E5">
          <w:pPr>
            <w:pStyle w:val="B64E2E4813774D358D76776CE11C375B"/>
          </w:pPr>
          <w:r w:rsidRPr="009D0878">
            <w:rPr>
              <w:lang w:val="pt-BR" w:bidi="pt-BR"/>
            </w:rPr>
            <w:t>Telefone</w:t>
          </w:r>
        </w:p>
      </w:docPartBody>
    </w:docPart>
    <w:docPart>
      <w:docPartPr>
        <w:name w:val="21E667D2ECC24657AE0D9C5C31507E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D5315C-728A-4715-8685-F2A1F0773856}"/>
      </w:docPartPr>
      <w:docPartBody>
        <w:p w:rsidR="0004102B" w:rsidRDefault="000E33E5">
          <w:pPr>
            <w:pStyle w:val="21E667D2ECC24657AE0D9C5C31507EF6"/>
          </w:pPr>
          <w:r w:rsidRPr="009D0878">
            <w:rPr>
              <w:lang w:val="pt-BR" w:bidi="pt-BR"/>
            </w:rPr>
            <w:t>Email</w:t>
          </w:r>
        </w:p>
      </w:docPartBody>
    </w:docPart>
    <w:docPart>
      <w:docPartPr>
        <w:name w:val="378AEF6B1BEC446383AAAE24AE6D31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7046D6-2FD7-4DAC-A02E-F2AE047D8CEF}"/>
      </w:docPartPr>
      <w:docPartBody>
        <w:p w:rsidR="0004102B" w:rsidRDefault="000E33E5">
          <w:pPr>
            <w:pStyle w:val="378AEF6B1BEC446383AAAE24AE6D312B"/>
          </w:pPr>
          <w:r w:rsidRPr="009D0878">
            <w:rPr>
              <w:lang w:val="pt-BR" w:bidi="pt-BR"/>
            </w:rPr>
            <w:t>Perfil do LinkedIn</w:t>
          </w:r>
        </w:p>
      </w:docPartBody>
    </w:docPart>
    <w:docPart>
      <w:docPartPr>
        <w:name w:val="C8D3C495D5E347F78A3A8C7A870EC1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6AFA54-F03B-4593-98D1-CFE535B9B71D}"/>
      </w:docPartPr>
      <w:docPartBody>
        <w:p w:rsidR="0004102B" w:rsidRDefault="000E33E5">
          <w:pPr>
            <w:pStyle w:val="C8D3C495D5E347F78A3A8C7A870EC136"/>
          </w:pPr>
          <w:r w:rsidRPr="009D0878">
            <w:rPr>
              <w:lang w:val="pt-BR" w:bidi="pt-BR"/>
            </w:rPr>
            <w:t>Twitter/Blog/Portfólio</w:t>
          </w:r>
        </w:p>
      </w:docPartBody>
    </w:docPart>
    <w:docPart>
      <w:docPartPr>
        <w:name w:val="60FA6AD252FE40D6BDC80298C68161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09871C-1A58-4065-AB90-323436FE0EE0}"/>
      </w:docPartPr>
      <w:docPartBody>
        <w:p w:rsidR="0004102B" w:rsidRDefault="000E33E5">
          <w:pPr>
            <w:pStyle w:val="60FA6AD252FE40D6BDC80298C68161A8"/>
          </w:pPr>
          <w:r w:rsidRPr="00D85CA4">
            <w:rPr>
              <w:lang w:val="pt-BR" w:bidi="pt-BR"/>
            </w:rPr>
            <w:t>Objetivo</w:t>
          </w:r>
        </w:p>
      </w:docPartBody>
    </w:docPart>
    <w:docPart>
      <w:docPartPr>
        <w:name w:val="87A2E6F4CF9541958C4FD21D248574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F66F41-A02D-4A28-9E5B-CB516407D1FA}"/>
      </w:docPartPr>
      <w:docPartBody>
        <w:p w:rsidR="0004102B" w:rsidRDefault="000E33E5">
          <w:pPr>
            <w:pStyle w:val="87A2E6F4CF9541958C4FD21D2485747C"/>
          </w:pPr>
          <w:r w:rsidRPr="00565B06">
            <w:rPr>
              <w:lang w:val="pt-BR" w:bidi="pt-BR"/>
            </w:rPr>
            <w:t>Educação</w:t>
          </w:r>
        </w:p>
      </w:docPartBody>
    </w:docPart>
    <w:docPart>
      <w:docPartPr>
        <w:name w:val="67103CB36C0640279B7DDF99A705E4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93F969-A4BE-461C-A635-10A9A1BDE7CF}"/>
      </w:docPartPr>
      <w:docPartBody>
        <w:p w:rsidR="0004102B" w:rsidRDefault="000E33E5">
          <w:pPr>
            <w:pStyle w:val="67103CB36C0640279B7DDF99A705E453"/>
          </w:pPr>
          <w:r w:rsidRPr="00565B06">
            <w:rPr>
              <w:lang w:val="pt-BR" w:bidi="pt-BR"/>
            </w:rPr>
            <w:t>Experiência</w:t>
          </w:r>
        </w:p>
      </w:docPartBody>
    </w:docPart>
    <w:docPart>
      <w:docPartPr>
        <w:name w:val="CEE524D117724B338216473AD0D5B7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83C4D4-3F6E-43BF-B4FB-D9806CAFDD47}"/>
      </w:docPartPr>
      <w:docPartBody>
        <w:p w:rsidR="0004102B" w:rsidRDefault="000E33E5">
          <w:pPr>
            <w:pStyle w:val="CEE524D117724B338216473AD0D5B7AE"/>
          </w:pPr>
          <w:r w:rsidRPr="00565B06">
            <w:rPr>
              <w:lang w:val="pt-BR" w:bidi="pt-BR"/>
            </w:rPr>
            <w:t>Habilidades</w:t>
          </w:r>
        </w:p>
      </w:docPartBody>
    </w:docPart>
    <w:docPart>
      <w:docPartPr>
        <w:name w:val="29E5E11123EE4CE7AA5429C75C5C4E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991AB2-B04F-41CB-AB85-848073E91A80}"/>
      </w:docPartPr>
      <w:docPartBody>
        <w:p w:rsidR="0004102B" w:rsidRDefault="000E33E5">
          <w:pPr>
            <w:pStyle w:val="29E5E11123EE4CE7AA5429C75C5C4E81"/>
          </w:pPr>
          <w:r w:rsidRPr="00565B06">
            <w:rPr>
              <w:lang w:val="pt-BR" w:bidi="pt-BR"/>
            </w:rPr>
            <w:t>Atividades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E5"/>
    <w:rsid w:val="0004102B"/>
    <w:rsid w:val="000E33E5"/>
    <w:rsid w:val="005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6D27490D11C47BB864D4369FF0D80D0">
    <w:name w:val="56D27490D11C47BB864D4369FF0D80D0"/>
  </w:style>
  <w:style w:type="paragraph" w:customStyle="1" w:styleId="1856C33B21BE489D94832668F3EAC664">
    <w:name w:val="1856C33B21BE489D94832668F3EAC664"/>
  </w:style>
  <w:style w:type="paragraph" w:customStyle="1" w:styleId="97F40AA0732847C8BDA4EAD1D810229D">
    <w:name w:val="97F40AA0732847C8BDA4EAD1D810229D"/>
  </w:style>
  <w:style w:type="paragraph" w:customStyle="1" w:styleId="B64E2E4813774D358D76776CE11C375B">
    <w:name w:val="B64E2E4813774D358D76776CE11C375B"/>
  </w:style>
  <w:style w:type="paragraph" w:customStyle="1" w:styleId="21E667D2ECC24657AE0D9C5C31507EF6">
    <w:name w:val="21E667D2ECC24657AE0D9C5C31507EF6"/>
  </w:style>
  <w:style w:type="paragraph" w:customStyle="1" w:styleId="378AEF6B1BEC446383AAAE24AE6D312B">
    <w:name w:val="378AEF6B1BEC446383AAAE24AE6D312B"/>
  </w:style>
  <w:style w:type="paragraph" w:customStyle="1" w:styleId="C8D3C495D5E347F78A3A8C7A870EC136">
    <w:name w:val="C8D3C495D5E347F78A3A8C7A870EC136"/>
  </w:style>
  <w:style w:type="paragraph" w:customStyle="1" w:styleId="60FA6AD252FE40D6BDC80298C68161A8">
    <w:name w:val="60FA6AD252FE40D6BDC80298C68161A8"/>
  </w:style>
  <w:style w:type="paragraph" w:customStyle="1" w:styleId="5A4FAB4A2BAE4CA49CBDF99226568056">
    <w:name w:val="5A4FAB4A2BAE4CA49CBDF99226568056"/>
  </w:style>
  <w:style w:type="paragraph" w:customStyle="1" w:styleId="87A2E6F4CF9541958C4FD21D2485747C">
    <w:name w:val="87A2E6F4CF9541958C4FD21D2485747C"/>
  </w:style>
  <w:style w:type="paragraph" w:customStyle="1" w:styleId="0D41C8FF791D4D31848BB44C90E043E1">
    <w:name w:val="0D41C8FF791D4D31848BB44C90E043E1"/>
  </w:style>
  <w:style w:type="character" w:styleId="nfase">
    <w:name w:val="Emphasis"/>
    <w:basedOn w:val="Fontepargpadro"/>
    <w:uiPriority w:val="11"/>
    <w:qFormat/>
    <w:rsid w:val="0004102B"/>
    <w:rPr>
      <w:b w:val="0"/>
      <w:iCs/>
      <w:color w:val="657C9C" w:themeColor="text2" w:themeTint="BF"/>
      <w:sz w:val="26"/>
    </w:rPr>
  </w:style>
  <w:style w:type="paragraph" w:customStyle="1" w:styleId="7094D5C2F35B40E1BEB3762AFBE6AB6E">
    <w:name w:val="7094D5C2F35B40E1BEB3762AFBE6AB6E"/>
  </w:style>
  <w:style w:type="paragraph" w:customStyle="1" w:styleId="EDE6FB9DFC5A4A5FA33B4325AD3C4E69">
    <w:name w:val="EDE6FB9DFC5A4A5FA33B4325AD3C4E69"/>
  </w:style>
  <w:style w:type="paragraph" w:customStyle="1" w:styleId="F056B9F8CFBA4D65A81CC6128DE2D122">
    <w:name w:val="F056B9F8CFBA4D65A81CC6128DE2D122"/>
  </w:style>
  <w:style w:type="paragraph" w:customStyle="1" w:styleId="615F390EE448471DBFE802B76E6A38B1">
    <w:name w:val="615F390EE448471DBFE802B76E6A38B1"/>
  </w:style>
  <w:style w:type="paragraph" w:customStyle="1" w:styleId="E4FE9021CC3E40AEACB17D626E7084F0">
    <w:name w:val="E4FE9021CC3E40AEACB17D626E7084F0"/>
  </w:style>
  <w:style w:type="paragraph" w:customStyle="1" w:styleId="D2D1BCC5893C483BA6BFD4C63C263B9D">
    <w:name w:val="D2D1BCC5893C483BA6BFD4C63C263B9D"/>
  </w:style>
  <w:style w:type="paragraph" w:customStyle="1" w:styleId="5ECE8326F79F44E988C53C984CF10624">
    <w:name w:val="5ECE8326F79F44E988C53C984CF10624"/>
  </w:style>
  <w:style w:type="paragraph" w:customStyle="1" w:styleId="E736F1FAC86A40A9B1A9130FB8990CAB">
    <w:name w:val="E736F1FAC86A40A9B1A9130FB8990CAB"/>
  </w:style>
  <w:style w:type="paragraph" w:customStyle="1" w:styleId="A8FB3B04CBA44D0D97407EA8C01C4150">
    <w:name w:val="A8FB3B04CBA44D0D97407EA8C01C4150"/>
  </w:style>
  <w:style w:type="paragraph" w:customStyle="1" w:styleId="67103CB36C0640279B7DDF99A705E453">
    <w:name w:val="67103CB36C0640279B7DDF99A705E453"/>
  </w:style>
  <w:style w:type="paragraph" w:customStyle="1" w:styleId="A6CBEB02A78B498E96509D103F0B0FFF">
    <w:name w:val="A6CBEB02A78B498E96509D103F0B0FFF"/>
  </w:style>
  <w:style w:type="paragraph" w:customStyle="1" w:styleId="653DB1D976FC47ABA2FD5E87D9AF0062">
    <w:name w:val="653DB1D976FC47ABA2FD5E87D9AF0062"/>
  </w:style>
  <w:style w:type="paragraph" w:customStyle="1" w:styleId="1CC1F84D606D400584963AA661BB0ECC">
    <w:name w:val="1CC1F84D606D400584963AA661BB0ECC"/>
  </w:style>
  <w:style w:type="paragraph" w:customStyle="1" w:styleId="935E395E26ED47DBA2F8C2C32CDBCD00">
    <w:name w:val="935E395E26ED47DBA2F8C2C32CDBCD00"/>
  </w:style>
  <w:style w:type="paragraph" w:customStyle="1" w:styleId="15BFAC484E2E4A9DA7C84FBE19CA575F">
    <w:name w:val="15BFAC484E2E4A9DA7C84FBE19CA575F"/>
  </w:style>
  <w:style w:type="paragraph" w:customStyle="1" w:styleId="B3BC75A4B9AC45408DEB89FA92629344">
    <w:name w:val="B3BC75A4B9AC45408DEB89FA92629344"/>
  </w:style>
  <w:style w:type="paragraph" w:customStyle="1" w:styleId="E9D20AEC7F714500AD376B38CEFE14FF">
    <w:name w:val="E9D20AEC7F714500AD376B38CEFE14FF"/>
  </w:style>
  <w:style w:type="paragraph" w:customStyle="1" w:styleId="9AE02E0564974B3FA2BF1A0440391287">
    <w:name w:val="9AE02E0564974B3FA2BF1A0440391287"/>
  </w:style>
  <w:style w:type="paragraph" w:customStyle="1" w:styleId="CC2A70C4C0BA450DAF24EF6294C5B053">
    <w:name w:val="CC2A70C4C0BA450DAF24EF6294C5B053"/>
  </w:style>
  <w:style w:type="paragraph" w:customStyle="1" w:styleId="70D225C2BA8744CFBC2AE4B44D2C9DB8">
    <w:name w:val="70D225C2BA8744CFBC2AE4B44D2C9DB8"/>
  </w:style>
  <w:style w:type="paragraph" w:customStyle="1" w:styleId="CEE524D117724B338216473AD0D5B7AE">
    <w:name w:val="CEE524D117724B338216473AD0D5B7AE"/>
  </w:style>
  <w:style w:type="paragraph" w:customStyle="1" w:styleId="18BFA50570554D9F9D3D651352950118">
    <w:name w:val="18BFA50570554D9F9D3D651352950118"/>
  </w:style>
  <w:style w:type="paragraph" w:customStyle="1" w:styleId="A8DA2A959C8D419AA83FD18AFD4F5B9D">
    <w:name w:val="A8DA2A959C8D419AA83FD18AFD4F5B9D"/>
  </w:style>
  <w:style w:type="paragraph" w:customStyle="1" w:styleId="9EE32AEA55064609A9481FA0D89D6F6E">
    <w:name w:val="9EE32AEA55064609A9481FA0D89D6F6E"/>
  </w:style>
  <w:style w:type="paragraph" w:customStyle="1" w:styleId="FA4B65A415294CA3A85062259B91FA7E">
    <w:name w:val="FA4B65A415294CA3A85062259B91FA7E"/>
  </w:style>
  <w:style w:type="paragraph" w:customStyle="1" w:styleId="9243E7AA681B4E10BECF4DCED8AA7711">
    <w:name w:val="9243E7AA681B4E10BECF4DCED8AA7711"/>
  </w:style>
  <w:style w:type="paragraph" w:customStyle="1" w:styleId="29E5E11123EE4CE7AA5429C75C5C4E81">
    <w:name w:val="29E5E11123EE4CE7AA5429C75C5C4E81"/>
  </w:style>
  <w:style w:type="paragraph" w:customStyle="1" w:styleId="B97B2BF1FDFE41E485A65451F1FD4015">
    <w:name w:val="B97B2BF1FDFE41E485A65451F1FD4015"/>
  </w:style>
  <w:style w:type="paragraph" w:customStyle="1" w:styleId="072CC4AA22094B6A9C4E4389B7FB827D">
    <w:name w:val="072CC4AA22094B6A9C4E4389B7FB827D"/>
    <w:rsid w:val="0004102B"/>
    <w:rPr>
      <w:lang w:val="pt-BR" w:eastAsia="pt-BR"/>
    </w:rPr>
  </w:style>
  <w:style w:type="paragraph" w:customStyle="1" w:styleId="59F467BB89214D40A2A14F2E290B140A">
    <w:name w:val="59F467BB89214D40A2A14F2E290B140A"/>
    <w:rsid w:val="0004102B"/>
    <w:rPr>
      <w:lang w:val="pt-BR" w:eastAsia="pt-BR"/>
    </w:rPr>
  </w:style>
  <w:style w:type="paragraph" w:customStyle="1" w:styleId="71972B0FDF0B483CA0E36A88BF517A00">
    <w:name w:val="71972B0FDF0B483CA0E36A88BF517A00"/>
    <w:rsid w:val="0004102B"/>
    <w:rPr>
      <w:lang w:val="pt-BR" w:eastAsia="pt-BR"/>
    </w:rPr>
  </w:style>
  <w:style w:type="paragraph" w:customStyle="1" w:styleId="9A683A80883945D1BA6371A9BDCAD063">
    <w:name w:val="9A683A80883945D1BA6371A9BDCAD063"/>
    <w:rsid w:val="0004102B"/>
    <w:rPr>
      <w:lang w:val="pt-BR" w:eastAsia="pt-BR"/>
    </w:rPr>
  </w:style>
  <w:style w:type="paragraph" w:customStyle="1" w:styleId="4DBD8CAFA94640639715AB4389578789">
    <w:name w:val="4DBD8CAFA94640639715AB4389578789"/>
    <w:rsid w:val="0004102B"/>
    <w:rPr>
      <w:lang w:val="pt-BR" w:eastAsia="pt-BR"/>
    </w:rPr>
  </w:style>
  <w:style w:type="paragraph" w:customStyle="1" w:styleId="50835E8E3E2747B8AA0F26BE9E499B64">
    <w:name w:val="50835E8E3E2747B8AA0F26BE9E499B64"/>
    <w:rsid w:val="0004102B"/>
    <w:rPr>
      <w:lang w:val="pt-BR" w:eastAsia="pt-BR"/>
    </w:rPr>
  </w:style>
  <w:style w:type="paragraph" w:customStyle="1" w:styleId="EBC0BA0A7253457398C27B7F8619F10D">
    <w:name w:val="EBC0BA0A7253457398C27B7F8619F10D"/>
    <w:rsid w:val="0004102B"/>
    <w:rPr>
      <w:lang w:val="pt-BR" w:eastAsia="pt-BR"/>
    </w:rPr>
  </w:style>
  <w:style w:type="paragraph" w:customStyle="1" w:styleId="D4521B33FA0E401898CD8FA1BD8D644C">
    <w:name w:val="D4521B33FA0E401898CD8FA1BD8D644C"/>
    <w:rsid w:val="0004102B"/>
    <w:rPr>
      <w:lang w:val="pt-BR" w:eastAsia="pt-BR"/>
    </w:rPr>
  </w:style>
  <w:style w:type="paragraph" w:customStyle="1" w:styleId="498DFBCE74EC4DFC82CA68741B610AD4">
    <w:name w:val="498DFBCE74EC4DFC82CA68741B610AD4"/>
    <w:rsid w:val="0004102B"/>
    <w:rPr>
      <w:lang w:val="pt-BR" w:eastAsia="pt-BR"/>
    </w:rPr>
  </w:style>
  <w:style w:type="paragraph" w:customStyle="1" w:styleId="E5EED2B78CF44D189E29D3D97B42D84D">
    <w:name w:val="E5EED2B78CF44D189E29D3D97B42D84D"/>
    <w:rsid w:val="0004102B"/>
    <w:rPr>
      <w:lang w:val="pt-BR" w:eastAsia="pt-B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R. João Malta de Albuquerque Maranhão, 632 - 03,
 CEP: 81870260 - Curitiba/PR</CompanyAddress>
  <CompanyPhone>(41) 9 8822-3840</CompanyPhone>
  <CompanyFax/>
  <CompanyEmail>rafaelguindani@gmail.com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escolar (Design moderno).dotx</Template>
  <TotalTime>0</TotalTime>
  <Pages>2</Pages>
  <Words>834</Words>
  <Characters>4505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https:/www.linkedin.com/in/rafael-guindani-198113119</cp:keywords>
  <dc:description/>
  <cp:lastModifiedBy/>
  <cp:revision>1</cp:revision>
  <dcterms:created xsi:type="dcterms:W3CDTF">2022-05-08T21:09:00Z</dcterms:created>
  <dcterms:modified xsi:type="dcterms:W3CDTF">2022-05-09T12:57:00Z</dcterms:modified>
  <cp:category/>
  <cp:contentStatus>https://github.com/RafaelGuindani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